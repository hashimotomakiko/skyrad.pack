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38B4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1D21D61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Skyrad.pack_V</w:t>
      </w:r>
      <w:r w:rsidR="00B0081B" w:rsidRPr="00757E21">
        <w:rPr>
          <w:rFonts w:ascii="ＭＳ ゴシック" w:eastAsia="ＭＳ ゴシック" w:hAnsi="ＭＳ ゴシック" w:cs="ＭＳ ゴシック"/>
        </w:rPr>
        <w:t>5.0</w:t>
      </w:r>
      <w:r w:rsidRPr="00757E21">
        <w:rPr>
          <w:rFonts w:ascii="ＭＳ ゴシック" w:eastAsia="ＭＳ ゴシック" w:hAnsi="ＭＳ ゴシック" w:cs="ＭＳ ゴシック" w:hint="eastAsia"/>
        </w:rPr>
        <w:t>/cal_f0:                                      - 1/8 -</w:t>
      </w:r>
    </w:p>
    <w:p w14:paraId="361F00E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- Calculation of calibration constants for instrument -</w:t>
      </w:r>
    </w:p>
    <w:p w14:paraId="5E728D5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6BA669C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A35B3B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1. History</w:t>
      </w:r>
    </w:p>
    <w:p w14:paraId="293C500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----------</w:t>
      </w:r>
    </w:p>
    <w:p w14:paraId="09D68FC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757B05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2006.04.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  Renewal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Version 4.2 is fixed by 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M.Yamano</w:t>
      </w:r>
      <w:proofErr w:type="spellEnd"/>
    </w:p>
    <w:p w14:paraId="4A14158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  * A new function is added to 'temp_Land2' version. *</w:t>
      </w:r>
    </w:p>
    <w:p w14:paraId="7F89B5EC" w14:textId="604B8D65" w:rsidR="00F55B13" w:rsidRPr="00757E21" w:rsidRDefault="00B0081B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20</w:t>
      </w:r>
      <w:r w:rsidRPr="00757E21">
        <w:rPr>
          <w:rFonts w:ascii="ＭＳ ゴシック" w:eastAsia="ＭＳ ゴシック" w:hAnsi="ＭＳ ゴシック" w:cs="ＭＳ ゴシック"/>
        </w:rPr>
        <w:t>24</w:t>
      </w:r>
      <w:r w:rsidRPr="00757E21">
        <w:rPr>
          <w:rFonts w:ascii="ＭＳ ゴシック" w:eastAsia="ＭＳ ゴシック" w:hAnsi="ＭＳ ゴシック" w:cs="ＭＳ ゴシック" w:hint="eastAsia"/>
        </w:rPr>
        <w:t>.</w:t>
      </w:r>
      <w:r w:rsidRPr="00757E21">
        <w:rPr>
          <w:rFonts w:ascii="ＭＳ ゴシック" w:eastAsia="ＭＳ ゴシック" w:hAnsi="ＭＳ ゴシック" w:cs="ＭＳ ゴシック"/>
        </w:rPr>
        <w:t>01</w:t>
      </w:r>
      <w:r w:rsidRPr="00757E21">
        <w:rPr>
          <w:rFonts w:ascii="ＭＳ ゴシック" w:eastAsia="ＭＳ ゴシック" w:hAnsi="ＭＳ ゴシック" w:cs="ＭＳ ゴシック" w:hint="eastAsia"/>
        </w:rPr>
        <w:t>.</w:t>
      </w:r>
      <w:proofErr w:type="gramStart"/>
      <w:r w:rsidRPr="00757E21">
        <w:rPr>
          <w:rFonts w:ascii="ＭＳ ゴシック" w:eastAsia="ＭＳ ゴシック" w:hAnsi="ＭＳ ゴシック" w:cs="ＭＳ ゴシック"/>
        </w:rPr>
        <w:t>17</w:t>
      </w:r>
      <w:r w:rsidRPr="00757E21">
        <w:rPr>
          <w:rFonts w:ascii="ＭＳ ゴシック" w:eastAsia="ＭＳ ゴシック" w:hAnsi="ＭＳ ゴシック" w:cs="ＭＳ ゴシック" w:hint="eastAsia"/>
        </w:rPr>
        <w:t xml:space="preserve">  Version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</w:t>
      </w:r>
      <w:r w:rsidRPr="00757E21">
        <w:rPr>
          <w:rFonts w:ascii="ＭＳ ゴシック" w:eastAsia="ＭＳ ゴシック" w:hAnsi="ＭＳ ゴシック" w:cs="ＭＳ ゴシック"/>
        </w:rPr>
        <w:t>5</w:t>
      </w:r>
      <w:r w:rsidRPr="00757E21">
        <w:rPr>
          <w:rFonts w:ascii="ＭＳ ゴシック" w:eastAsia="ＭＳ ゴシック" w:hAnsi="ＭＳ ゴシック" w:cs="ＭＳ ゴシック" w:hint="eastAsia"/>
        </w:rPr>
        <w:t>.</w:t>
      </w:r>
      <w:r w:rsidRPr="00757E21">
        <w:rPr>
          <w:rFonts w:ascii="ＭＳ ゴシック" w:eastAsia="ＭＳ ゴシック" w:hAnsi="ＭＳ ゴシック" w:cs="ＭＳ ゴシック"/>
        </w:rPr>
        <w:t>0</w:t>
      </w:r>
      <w:r w:rsidRPr="00757E21">
        <w:rPr>
          <w:rFonts w:ascii="ＭＳ ゴシック" w:eastAsia="ＭＳ ゴシック" w:hAnsi="ＭＳ ゴシック" w:cs="ＭＳ ゴシック" w:hint="eastAsia"/>
        </w:rPr>
        <w:t xml:space="preserve"> </w:t>
      </w:r>
      <w:r w:rsidR="00785FCB" w:rsidRPr="00757E21">
        <w:rPr>
          <w:rFonts w:ascii="ＭＳ ゴシック" w:eastAsia="ＭＳ ゴシック" w:hAnsi="ＭＳ ゴシック" w:cs="ＭＳ ゴシック" w:hint="eastAsia"/>
        </w:rPr>
        <w:t xml:space="preserve">is fixed by </w:t>
      </w:r>
      <w:proofErr w:type="spellStart"/>
      <w:r w:rsidR="00785FCB" w:rsidRPr="00757E21">
        <w:rPr>
          <w:rFonts w:ascii="ＭＳ ゴシック" w:eastAsia="ＭＳ ゴシック" w:hAnsi="ＭＳ ゴシック" w:cs="ＭＳ ゴシック" w:hint="eastAsia"/>
        </w:rPr>
        <w:t>M.</w:t>
      </w:r>
      <w:r w:rsidR="00785FCB" w:rsidRPr="00757E21">
        <w:rPr>
          <w:rFonts w:ascii="ＭＳ ゴシック" w:eastAsia="ＭＳ ゴシック" w:hAnsi="ＭＳ ゴシック" w:cs="ＭＳ ゴシック"/>
        </w:rPr>
        <w:t>Hashimoto</w:t>
      </w:r>
      <w:proofErr w:type="spellEnd"/>
    </w:p>
    <w:p w14:paraId="61152A8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40E3AF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2. List of contents</w:t>
      </w:r>
    </w:p>
    <w:p w14:paraId="30F8E41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5753B97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4200273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In the directory cal_f0/ there are the following three files for</w:t>
      </w:r>
    </w:p>
    <w:p w14:paraId="1AEE0A6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'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cal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_f0' processing and this document 'ReadMe_f0.doc'.</w:t>
      </w:r>
    </w:p>
    <w:p w14:paraId="3912EB7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5DEFA7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. cal_f0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the main part of source program file 'cal_f0.f'</w:t>
      </w:r>
    </w:p>
    <w:p w14:paraId="763C35D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. cal_f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0.f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 : full source program file for calculation of</w:t>
      </w:r>
    </w:p>
    <w:p w14:paraId="7EEB892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      calibration constants for instrument.</w:t>
      </w:r>
    </w:p>
    <w:p w14:paraId="2CF9484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. cal_f0.par: parameters/options file for 'cal_f0' processing.</w:t>
      </w:r>
    </w:p>
    <w:p w14:paraId="7255AA2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5B6E3B8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EEF0A2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3. Procedure for 'cal_f0' processing</w:t>
      </w:r>
    </w:p>
    <w:p w14:paraId="23655F0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------------------------------------</w:t>
      </w:r>
    </w:p>
    <w:p w14:paraId="02FB2F6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7955CA5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3-1. Setting of 'cal_f0.par'</w:t>
      </w:r>
    </w:p>
    <w:p w14:paraId="6B417D72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4A76749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The contents of 'cal_f0.par' are as follows.</w:t>
      </w:r>
    </w:p>
    <w:p w14:paraId="3D63167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D620F7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0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IPLT (output option for plot files) - 1:create / 0:not</w:t>
      </w:r>
    </w:p>
    <w:p w14:paraId="55F7936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0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IRPL ('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' replace option) - 1:F0N/ 2:F0I/ 3:F0A/ 0:not replace</w:t>
      </w:r>
    </w:p>
    <w:p w14:paraId="15DED47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"</w:t>
      </w:r>
      <w:proofErr w:type="spellStart"/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ins.para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.example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"   : instrument parameter file name</w:t>
      </w:r>
    </w:p>
    <w:p w14:paraId="2089073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43E573E2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Usually three types of F0 (F0N, F0I and F0A) are got.  F0N is F0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got</w:t>
      </w:r>
      <w:proofErr w:type="gramEnd"/>
    </w:p>
    <w:p w14:paraId="549B8ED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lastRenderedPageBreak/>
        <w:t xml:space="preserve">   by the (normal) Langley method and F0I and F0A are by the Improved</w:t>
      </w:r>
    </w:p>
    <w:p w14:paraId="6EC319C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Langley method.  One output for F0N and F0I is got from one data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set</w:t>
      </w:r>
      <w:proofErr w:type="gramEnd"/>
    </w:p>
    <w:p w14:paraId="4DC1D5E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of half a day (morning or afternoon).  The final F0N and F0I are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got</w:t>
      </w:r>
      <w:proofErr w:type="gramEnd"/>
    </w:p>
    <w:p w14:paraId="2038695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by averaging effective outputs.  F0A is the one output got from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all</w:t>
      </w:r>
      <w:proofErr w:type="gramEnd"/>
    </w:p>
    <w:p w14:paraId="2F2F228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data sets.</w:t>
      </w:r>
    </w:p>
    <w:p w14:paraId="3E4D482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35D6AEB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IPLT is a flag for making of plotting data files.  If it is positive,</w:t>
      </w:r>
    </w:p>
    <w:p w14:paraId="07FA013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raw x-y data used for the Langley method fitting to get all F0N, F0I</w:t>
      </w:r>
    </w:p>
    <w:p w14:paraId="1D0E820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and F0A are output to files for the respective wavelengths. </w:t>
      </w:r>
    </w:p>
    <w:p w14:paraId="509F7D4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19680E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* Making of plotting data files is a NEW function that is added to</w:t>
      </w:r>
    </w:p>
    <w:p w14:paraId="55DC3C3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the previous informal package 'temp_Land2'.</w:t>
      </w:r>
    </w:p>
    <w:p w14:paraId="7CFFE8F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0985E4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IRPL is a flag for replacing option.  If it is positive (1-3),</w:t>
      </w:r>
    </w:p>
    <w:p w14:paraId="7064FBC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calibration constants(F0) for the instrument in the '</w:t>
      </w:r>
      <w:proofErr w:type="spellStart"/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757E21">
        <w:rPr>
          <w:rFonts w:ascii="ＭＳ ゴシック" w:eastAsia="ＭＳ ゴシック" w:hAnsi="ＭＳ ゴシック" w:cs="ＭＳ ゴシック" w:hint="eastAsia"/>
        </w:rPr>
        <w:t>' file</w:t>
      </w:r>
    </w:p>
    <w:p w14:paraId="6D1C713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are replaced with new ones (outputs) corresponding to number of IRPL.</w:t>
      </w:r>
    </w:p>
    <w:p w14:paraId="7730218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C82E3B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* Mechanical replacing (IRPL&gt;0) is risky, because successful F0 outputs</w:t>
      </w:r>
    </w:p>
    <w:p w14:paraId="14672C8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depend entirely upon the quality of input data.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So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it is better to</w:t>
      </w:r>
    </w:p>
    <w:p w14:paraId="5523848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replace F0 in '</w:t>
      </w:r>
      <w:proofErr w:type="spellStart"/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757E21">
        <w:rPr>
          <w:rFonts w:ascii="ＭＳ ゴシック" w:eastAsia="ＭＳ ゴシック" w:hAnsi="ＭＳ ゴシック" w:cs="ＭＳ ゴシック" w:hint="eastAsia"/>
        </w:rPr>
        <w:t>' file after a careful examination of outputs.</w:t>
      </w:r>
    </w:p>
    <w:p w14:paraId="4EA0920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10DEB1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3-2. Inputs</w:t>
      </w:r>
    </w:p>
    <w:p w14:paraId="0E01543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4094B1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Input files for 'cal_f0' processing are as follows.</w:t>
      </w:r>
    </w:p>
    <w:p w14:paraId="539215F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661A93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F0d/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*.w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??: input data files for determination of F0</w:t>
      </w:r>
    </w:p>
    <w:p w14:paraId="0BA50F2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5642134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[??] is number of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order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for the respective wavelengths.  These files</w:t>
      </w:r>
    </w:p>
    <w:p w14:paraId="3FEB07D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are made by 'sproc4' (or 'sproc3') processing with IPF0&gt;0 option.</w:t>
      </w:r>
    </w:p>
    <w:p w14:paraId="369812D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3180FF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3-3. '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cal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_f0' processing</w:t>
      </w:r>
    </w:p>
    <w:p w14:paraId="4D281C6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6D5F6A2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(1) Make '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' file</w:t>
      </w:r>
    </w:p>
    <w:p w14:paraId="2963683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'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' is a list of data files that will be processed.</w:t>
      </w:r>
    </w:p>
    <w:p w14:paraId="65A1C4C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Data for '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' are given as file names with or without extension.</w:t>
      </w:r>
    </w:p>
    <w:p w14:paraId="0A069BA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For example, the following A. and B. are equivalent.  '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' for</w:t>
      </w:r>
    </w:p>
    <w:p w14:paraId="3A8E003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lastRenderedPageBreak/>
        <w:t xml:space="preserve">      other 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processings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is also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available, because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the part of extension</w:t>
      </w:r>
    </w:p>
    <w:p w14:paraId="74AB918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is ignored.  All data files with the respective extensions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specified</w:t>
      </w:r>
      <w:proofErr w:type="gramEnd"/>
    </w:p>
    <w:p w14:paraId="74F9D2E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by '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' are used for calculation.</w:t>
      </w:r>
    </w:p>
    <w:p w14:paraId="2F1E095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E594BD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A.                      B.</w:t>
      </w:r>
    </w:p>
    <w:p w14:paraId="32BE320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02012900                02012900.w01</w:t>
      </w:r>
    </w:p>
    <w:p w14:paraId="4592B4C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02013000                02013000.w01</w:t>
      </w:r>
    </w:p>
    <w:p w14:paraId="282DF58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02013100                02013100.w01</w:t>
      </w:r>
    </w:p>
    <w:p w14:paraId="063147F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   :                       :</w:t>
      </w:r>
    </w:p>
    <w:p w14:paraId="2BA17A6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CE0E44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* '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' of type B. is made automatically by means of the following</w:t>
      </w:r>
    </w:p>
    <w:p w14:paraId="0AA2807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procedure.</w:t>
      </w:r>
    </w:p>
    <w:p w14:paraId="172714B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5151C4B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cd F0d</w:t>
      </w:r>
    </w:p>
    <w:p w14:paraId="48F5327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ls -1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*.w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01 &gt; ../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019EEF9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cd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/</w:t>
      </w:r>
    </w:p>
    <w:p w14:paraId="4959D882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6D3C19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(2) Run 'cal_f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0.e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'</w:t>
      </w:r>
    </w:p>
    <w:p w14:paraId="54B7161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An executable file 'cal_f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0.e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' for the source file 'cal_f0.f' is</w:t>
      </w:r>
    </w:p>
    <w:p w14:paraId="0ED79F2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executed.  '</w:t>
      </w:r>
      <w:proofErr w:type="spellStart"/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757E21">
        <w:rPr>
          <w:rFonts w:ascii="ＭＳ ゴシック" w:eastAsia="ＭＳ ゴシック" w:hAnsi="ＭＳ ゴシック" w:cs="ＭＳ ゴシック" w:hint="eastAsia"/>
        </w:rPr>
        <w:t>' file that is specified in 'cal_f0.par' is</w:t>
      </w:r>
    </w:p>
    <w:p w14:paraId="0101DF2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necessary for execution.</w:t>
      </w:r>
    </w:p>
    <w:p w14:paraId="3FDBC82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D9A048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cal_f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0.e</w:t>
      </w:r>
      <w:proofErr w:type="gramEnd"/>
    </w:p>
    <w:p w14:paraId="48AC0F6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BD8899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3-4. Outputs</w:t>
      </w:r>
    </w:p>
    <w:p w14:paraId="0D221F4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7117731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Output files for 'cal_f0' processing are as follows.</w:t>
      </w:r>
    </w:p>
    <w:p w14:paraId="2BA7E47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2F4ADA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F0.out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The final determined F0 values (F0N, F0I and F0A)</w:t>
      </w:r>
    </w:p>
    <w:p w14:paraId="5FB5D1C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      for all wavelengths</w:t>
      </w:r>
    </w:p>
    <w:p w14:paraId="5D3CB1E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f0_w??.out: Detailed outputs of F0N, F0I and F0A for the respective</w:t>
      </w:r>
    </w:p>
    <w:p w14:paraId="7C81CE1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      wavelengths</w:t>
      </w:r>
    </w:p>
    <w:p w14:paraId="1ACD67F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F0Ad.w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??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raw x-y data used for the Langley method fitting to get </w:t>
      </w:r>
    </w:p>
    <w:p w14:paraId="551AF79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/F0Id.w??    F0A, F0I and F0N for the respective wavelengths (if IPLT&gt;0)</w:t>
      </w:r>
    </w:p>
    <w:p w14:paraId="0699AC9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/F0Nd.w??</w:t>
      </w:r>
    </w:p>
    <w:p w14:paraId="507F921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4914901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34E989D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4. Formats of output files</w:t>
      </w:r>
    </w:p>
    <w:p w14:paraId="7E5AE19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--------------------------</w:t>
      </w:r>
    </w:p>
    <w:p w14:paraId="7F8E275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B871BD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4-1. Format of F0.out file</w:t>
      </w:r>
    </w:p>
    <w:p w14:paraId="59435FE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8C3944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An example for F0.out file is as follows.</w:t>
      </w:r>
    </w:p>
    <w:p w14:paraId="521C8D2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C60332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WL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4.000E-05 5.000E-05 6.750E-05 8.700E-05 1.020E-04</w:t>
      </w:r>
    </w:p>
    <w:p w14:paraId="0197A0D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F0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N:-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9.900E+01-9.900E+01 3.431E-04 2.477E-04-9.900E+01</w:t>
      </w:r>
    </w:p>
    <w:p w14:paraId="3102E02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F0I: 1.440E-04 2.975E-04 3.632E-04 2.523E-04 2.122E-04</w:t>
      </w:r>
    </w:p>
    <w:p w14:paraId="565E15E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F0A: 1.428E-04 2.915E-04 3.554E-04 2.465E-04 2.076E-04</w:t>
      </w:r>
    </w:p>
    <w:p w14:paraId="727B2D2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7A80E8D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If IRPL in 'cal_f0.par' is positive, calibration constants(F0) in the</w:t>
      </w:r>
    </w:p>
    <w:p w14:paraId="3E727E7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'</w:t>
      </w:r>
      <w:proofErr w:type="spellStart"/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proofErr w:type="gramEnd"/>
      <w:r w:rsidRPr="00757E21">
        <w:rPr>
          <w:rFonts w:ascii="ＭＳ ゴシック" w:eastAsia="ＭＳ ゴシック" w:hAnsi="ＭＳ ゴシック" w:cs="ＭＳ ゴシック" w:hint="eastAsia"/>
        </w:rPr>
        <w:t>' file are automatically replaced with data of this file:</w:t>
      </w:r>
    </w:p>
    <w:p w14:paraId="496A71C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F0N(IRPL=1) or F0I(IRPL=2) or F0A(IRPL=3).  Negative values for F0N,</w:t>
      </w:r>
    </w:p>
    <w:p w14:paraId="139B8AE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F0I and F0A mean that no effective outputs are got.</w:t>
      </w:r>
    </w:p>
    <w:p w14:paraId="512C8ED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356FCC0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* Usually F0A (or F0I) is chosen for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F0, if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both outputs are equally</w:t>
      </w:r>
    </w:p>
    <w:p w14:paraId="1CF31C2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successful.</w:t>
      </w:r>
    </w:p>
    <w:p w14:paraId="358C0EC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5920103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4-2. Format of f0_w??.out files</w:t>
      </w:r>
    </w:p>
    <w:p w14:paraId="3E1A9D4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E1015A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An example for f0_w??.out files is as follows.</w:t>
      </w:r>
    </w:p>
    <w:p w14:paraId="6A1B098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A4A18F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5.000E-05 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4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WL  NDAY</w:t>
      </w:r>
    </w:p>
    <w:p w14:paraId="77ABFAF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BC8BE8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Averaging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condition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NMIN =    10    TMAX = 0.300    WMAX =  2.0</w:t>
      </w:r>
    </w:p>
    <w:p w14:paraId="7F41722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            SGMX = 0.100    TMIN = 0.010    WMIN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=  0.0</w:t>
      </w:r>
      <w:proofErr w:type="gramEnd"/>
    </w:p>
    <w:p w14:paraId="0CC4C50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73C700B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F0N(averaged) = -9.900E+01   SGN/F0N = -99.000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( NN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=  0)</w:t>
      </w:r>
    </w:p>
    <w:p w14:paraId="3472892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F0I(averaged)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=  2.975E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-04   SGI/F0I =   0.028 ( NI =  4)</w:t>
      </w:r>
    </w:p>
    <w:p w14:paraId="2903702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3F29F1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Y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M  D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AP    F0N       SGN      TTN    N      F0I       SGI      W0I    N</w:t>
      </w:r>
    </w:p>
    <w:p w14:paraId="0DCD6F0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29 1  3.368E-04 3.143E-02   0.657   8  2.912E-04 2.290E-02   1.075  </w:t>
      </w:r>
      <w:r w:rsidRPr="00757E21">
        <w:rPr>
          <w:rFonts w:ascii="ＭＳ ゴシック" w:eastAsia="ＭＳ ゴシック" w:hAnsi="ＭＳ ゴシック" w:cs="ＭＳ ゴシック" w:hint="eastAsia"/>
        </w:rPr>
        <w:lastRenderedPageBreak/>
        <w:t>14</w:t>
      </w:r>
    </w:p>
    <w:p w14:paraId="1D28175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29 2  2.541E-04 3.420E-02   0.451  12  3.085E-04 1.993E-02   0.916  12</w:t>
      </w:r>
    </w:p>
    <w:p w14:paraId="26140AE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30 1  2.700E-04 2.432E-02   0.386  11  2.882E-04 1.046E-02   1.130  12</w:t>
      </w:r>
    </w:p>
    <w:p w14:paraId="69F2C60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30 2  2.889E-04 1.164E-02   0.417  10  3.020E-04 7.189E-03   0.958  10</w:t>
      </w:r>
    </w:p>
    <w:p w14:paraId="21A5299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5839F852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                                        2.915E-04 3.545E-02   1.053   46</w:t>
      </w:r>
    </w:p>
    <w:p w14:paraId="42F859E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4C9DACE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5.000E-05 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4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WL  NDAY(SORTED)</w:t>
      </w:r>
    </w:p>
    <w:p w14:paraId="57FF571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79BDBFA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Y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M  D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AP    F0N       SGN      TTN    N      F0I       SGI      W0I    N</w:t>
      </w:r>
    </w:p>
    <w:p w14:paraId="7F6EA53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30 2  2.889E-04 1.164E-02   0.417  10  3.020E-04 7.189E-03   0.958  10</w:t>
      </w:r>
    </w:p>
    <w:p w14:paraId="52C4FB5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30 1  2.700E-04 2.432E-02   0.386  11  2.882E-04 1.046E-02   1.130  12</w:t>
      </w:r>
    </w:p>
    <w:p w14:paraId="69EAC95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29 2  2.541E-04 3.420E-02   0.451  12  3.085E-04 1.993E-02   0.916  12</w:t>
      </w:r>
    </w:p>
    <w:p w14:paraId="6F39EF4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29 1  3.368E-04 3.143E-02   0.657   8  2.912E-04 2.290E-02   1.075  14</w:t>
      </w:r>
    </w:p>
    <w:p w14:paraId="1C9E7D1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731E20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Here WL is the wavelength in centimeter and NDAY is number of data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sets</w:t>
      </w:r>
      <w:proofErr w:type="gramEnd"/>
    </w:p>
    <w:p w14:paraId="1FB8038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of half a day.  There are two tables of the same results of all data sets.</w:t>
      </w:r>
    </w:p>
    <w:p w14:paraId="716B15B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Results are sorted by time in the 1st table and by the value of SGN*TTN</w:t>
      </w:r>
    </w:p>
    <w:p w14:paraId="342E2ED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in the 2nd table respectively.  One result between the 1st and the 2nd </w:t>
      </w:r>
    </w:p>
    <w:p w14:paraId="6AC7715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tables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is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that for F0A.</w:t>
      </w:r>
    </w:p>
    <w:p w14:paraId="0053761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CE60A6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Y M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D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year(Y) month(M) and day(D)</w:t>
      </w:r>
    </w:p>
    <w:p w14:paraId="402AC8A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AP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morning(1) and afternoon(2)</w:t>
      </w:r>
    </w:p>
    <w:p w14:paraId="446144E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F0N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F0 got by the (normal) 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Langey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method</w:t>
      </w:r>
    </w:p>
    <w:p w14:paraId="629C2FC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SGN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RMSD of measured and fitted values for determination of F0N</w:t>
      </w:r>
    </w:p>
    <w:p w14:paraId="1CE1961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TTN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total optical thickness (molecules + ozone + aerosols)</w:t>
      </w:r>
    </w:p>
    <w:p w14:paraId="154713E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N(F0N): number of available data for determination of F0N</w:t>
      </w:r>
    </w:p>
    <w:p w14:paraId="62D30C7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lastRenderedPageBreak/>
        <w:t xml:space="preserve">     F0I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F0 got by the Improved 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Langey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method</w:t>
      </w:r>
    </w:p>
    <w:p w14:paraId="5592D82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SGI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RMSD of measured and fitted values for determination of F0I</w:t>
      </w:r>
    </w:p>
    <w:p w14:paraId="7D7B013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W0I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single scattering albedo</w:t>
      </w:r>
    </w:p>
    <w:p w14:paraId="72EBA6C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N(F0I): number of available data for determination of F0I</w:t>
      </w:r>
    </w:p>
    <w:p w14:paraId="5568FE1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37E7EF2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* When number of available data(N) is negative, ABS(N)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gives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the number</w:t>
      </w:r>
    </w:p>
    <w:p w14:paraId="57CE733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and it informs that the data for linear fitting are less correlative,</w:t>
      </w:r>
    </w:p>
    <w:p w14:paraId="26282E0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that is, regarding the correlation coefficient(G) of the data, the</w:t>
      </w:r>
    </w:p>
    <w:p w14:paraId="6E7B6D5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following relations are satisfied.</w:t>
      </w:r>
    </w:p>
    <w:p w14:paraId="101F249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5CB50F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ABS(G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).LT.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0.99 for determination of F0N</w:t>
      </w:r>
    </w:p>
    <w:p w14:paraId="33ED7EE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  ABS(G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).LT.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>0.95 for determination of F0I</w:t>
      </w:r>
    </w:p>
    <w:p w14:paraId="392A2AB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1B5EE0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There are some constraints on averaging F0N and F0I.</w:t>
      </w:r>
    </w:p>
    <w:p w14:paraId="5B7833F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D6E6CE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NMIN 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minimum number of N for effective data set</w:t>
      </w:r>
    </w:p>
    <w:p w14:paraId="0054185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SGMX 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maximum value of SGN and SGI</w:t>
      </w:r>
    </w:p>
    <w:p w14:paraId="3537375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TMIN, TMAX: 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minimun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and maximum values of TTN</w:t>
      </w:r>
    </w:p>
    <w:p w14:paraId="225408F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WMIN, WMAX: 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minimun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and maximum values of W0I</w:t>
      </w:r>
    </w:p>
    <w:p w14:paraId="0CE8983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522531F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F0N(averaged) and F0I(averaged) are averages of data sets that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satisfy</w:t>
      </w:r>
      <w:proofErr w:type="gramEnd"/>
    </w:p>
    <w:p w14:paraId="77FA36A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the following relations.  NN and NI are numbers of the respective</w:t>
      </w:r>
    </w:p>
    <w:p w14:paraId="550F9CC7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averaged data sets.</w:t>
      </w:r>
    </w:p>
    <w:p w14:paraId="52FE5EB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384D6A6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F0N:  N.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GE.NMIN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and SGN.LT.SGMX and (TTN.GT.TMIN and TTN.LT.TMAX)</w:t>
      </w:r>
    </w:p>
    <w:p w14:paraId="1A2B3FF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F0I:  N.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GE.NMIN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and SGI.LT.SGMX and (W0I.GT.WMIN and W0I.LT.WMAX)</w:t>
      </w:r>
    </w:p>
    <w:p w14:paraId="0841161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43F9F8E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* F0N(averaged), F0I(averaged) and F0A are automatically transcribed</w:t>
      </w:r>
    </w:p>
    <w:p w14:paraId="67CF843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in the F0.out file.</w:t>
      </w:r>
    </w:p>
    <w:p w14:paraId="1F11512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7663576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4-3. Format of F0Ad.w??/ F0Id.w??/ F0Nd.w?? files</w:t>
      </w:r>
    </w:p>
    <w:p w14:paraId="5C1DE00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0127D73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An example for F0Ad.w?? files is as follows.</w:t>
      </w:r>
    </w:p>
    <w:p w14:paraId="70772F3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75A541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mm dd *   46   46    0.9925</w:t>
      </w:r>
    </w:p>
    <w:p w14:paraId="4F584A3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1    1.7729   -9.7855</w:t>
      </w:r>
    </w:p>
    <w:p w14:paraId="09244713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lastRenderedPageBreak/>
        <w:t xml:space="preserve">    2    1.4686   -9.4938</w:t>
      </w:r>
    </w:p>
    <w:p w14:paraId="4FC759A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3    1.1097   -9.1868</w:t>
      </w:r>
    </w:p>
    <w:p w14:paraId="2DC6320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4    0.8594   -8.9600</w:t>
      </w:r>
    </w:p>
    <w:p w14:paraId="277A2DC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5    0.9051   -8.9881</w:t>
      </w:r>
    </w:p>
    <w:p w14:paraId="153A1E9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:       :         :</w:t>
      </w:r>
    </w:p>
    <w:p w14:paraId="71B3E8F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1DFCED00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 plotting data set is made of a header and x-y data records.</w:t>
      </w:r>
    </w:p>
    <w:p w14:paraId="0B1CE55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E978B0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Header: In order from the left</w:t>
      </w:r>
    </w:p>
    <w:p w14:paraId="46BE7E5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DATE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year(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>), month(mm) and day(dd)</w:t>
      </w:r>
    </w:p>
    <w:p w14:paraId="15028D6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AP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morning(1), afternoon(2) for F0N and F0I/ all(*) for F0A</w:t>
      </w:r>
    </w:p>
    <w:p w14:paraId="1DF682A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NE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number of available data</w:t>
      </w:r>
    </w:p>
    <w:p w14:paraId="150008C8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NN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number of all data</w:t>
      </w:r>
    </w:p>
    <w:p w14:paraId="3D5DA3A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ABS(G): absolute value of the correlation coefficient of x-y data</w:t>
      </w:r>
    </w:p>
    <w:p w14:paraId="4C5BB341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74F894E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After header x-y data are ABS(NE) times repeated.</w:t>
      </w:r>
    </w:p>
    <w:p w14:paraId="7F768A3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No.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number of order</w:t>
      </w:r>
    </w:p>
    <w:p w14:paraId="01A211E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X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m      for F0N / m*</w:t>
      </w:r>
      <w:proofErr w:type="spellStart"/>
      <w:r w:rsidRPr="00757E21">
        <w:rPr>
          <w:rFonts w:ascii="ＭＳ ゴシック" w:eastAsia="ＭＳ ゴシック" w:hAnsi="ＭＳ ゴシック" w:cs="ＭＳ ゴシック" w:hint="eastAsia"/>
        </w:rPr>
        <w:t>Tsca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           for F0I and F0A</w:t>
      </w:r>
    </w:p>
    <w:p w14:paraId="41960A0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Y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log(F) for F0N / log(F)+m*(TR+To3) for F0I and F0A</w:t>
      </w:r>
    </w:p>
    <w:p w14:paraId="340CC94D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9936AD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Here</w:t>
      </w:r>
    </w:p>
    <w:p w14:paraId="577661B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m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airmass</w:t>
      </w:r>
    </w:p>
    <w:p w14:paraId="7390933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F 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measured direct solar irradiance</w:t>
      </w:r>
    </w:p>
    <w:p w14:paraId="0C6D3D24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757E21">
        <w:rPr>
          <w:rFonts w:ascii="ＭＳ ゴシック" w:eastAsia="ＭＳ ゴシック" w:hAnsi="ＭＳ ゴシック" w:cs="ＭＳ ゴシック" w:hint="eastAsia"/>
        </w:rPr>
        <w:t>Tsca</w:t>
      </w:r>
      <w:proofErr w:type="spellEnd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optical thickness of aerosol scattering</w:t>
      </w:r>
    </w:p>
    <w:p w14:paraId="55CF478C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TR 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optical thickness of Rayleigh scattering</w:t>
      </w:r>
    </w:p>
    <w:p w14:paraId="0BF8ABEA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 xml:space="preserve">     To3 </w:t>
      </w:r>
      <w:proofErr w:type="gramStart"/>
      <w:r w:rsidRPr="00757E21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757E21">
        <w:rPr>
          <w:rFonts w:ascii="ＭＳ ゴシック" w:eastAsia="ＭＳ ゴシック" w:hAnsi="ＭＳ ゴシック" w:cs="ＭＳ ゴシック" w:hint="eastAsia"/>
        </w:rPr>
        <w:t xml:space="preserve"> optical thickness of ozone absorption</w:t>
      </w:r>
    </w:p>
    <w:p w14:paraId="5DE7F29E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26538399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6CEC4325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p w14:paraId="3ED8D5FB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  <w:r w:rsidRPr="00757E21">
        <w:rPr>
          <w:rFonts w:ascii="ＭＳ ゴシック" w:eastAsia="ＭＳ ゴシック" w:hAnsi="ＭＳ ゴシック" w:cs="ＭＳ ゴシック" w:hint="eastAsia"/>
        </w:rPr>
        <w:t>************************** End of ReadMe_f0.doc ************************</w:t>
      </w:r>
    </w:p>
    <w:p w14:paraId="1F95DB9F" w14:textId="77777777" w:rsidR="00F55B13" w:rsidRPr="00757E21" w:rsidRDefault="00F55B13" w:rsidP="00F55B13">
      <w:pPr>
        <w:pStyle w:val="a3"/>
        <w:rPr>
          <w:rFonts w:ascii="ＭＳ ゴシック" w:eastAsia="ＭＳ ゴシック" w:hAnsi="ＭＳ ゴシック" w:cs="ＭＳ ゴシック"/>
        </w:rPr>
      </w:pPr>
    </w:p>
    <w:sectPr w:rsidR="00F55B13" w:rsidRPr="00757E21" w:rsidSect="00926B13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76E"/>
    <w:rsid w:val="000B4822"/>
    <w:rsid w:val="001B1B2E"/>
    <w:rsid w:val="002E2C3F"/>
    <w:rsid w:val="003D7C11"/>
    <w:rsid w:val="00757E21"/>
    <w:rsid w:val="00785FCB"/>
    <w:rsid w:val="00926B13"/>
    <w:rsid w:val="00B0081B"/>
    <w:rsid w:val="00F55B13"/>
    <w:rsid w:val="00F65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02D72"/>
  <w15:chartTrackingRefBased/>
  <w15:docId w15:val="{6F9E3E51-7BE6-2148-9B6A-02DDE6D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C220C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1C220C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_hashi/m_hashi/hashiomto_mac10_10/m_hashi/my_Code/SKYNET/skyrad.pack_V50/cal_f0/ReadMe_f0_mod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ReadMe_f0_mod.dotx</Template>
  <TotalTime>2</TotalTime>
  <Pages>7</Pages>
  <Words>1374</Words>
  <Characters>7834</Characters>
  <Application>Microsoft Office Word</Application>
  <DocSecurity>0</DocSecurity>
  <Lines>65</Lines>
  <Paragraphs>18</Paragraphs>
  <ScaleCrop>false</ScaleCrop>
  <Company/>
  <LinksUpToDate>false</LinksUpToDate>
  <CharactersWithSpaces>9190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橋本　真喜子</cp:lastModifiedBy>
  <cp:revision>3</cp:revision>
  <dcterms:created xsi:type="dcterms:W3CDTF">2024-01-17T05:35:00Z</dcterms:created>
  <dcterms:modified xsi:type="dcterms:W3CDTF">2024-01-17T06:51:00Z</dcterms:modified>
</cp:coreProperties>
</file>