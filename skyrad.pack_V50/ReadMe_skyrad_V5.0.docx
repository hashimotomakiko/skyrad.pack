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456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59A41D1D" w14:textId="1235CC66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Skyrad.pack_V</w:t>
      </w:r>
      <w:r w:rsidR="003F3BF8">
        <w:rPr>
          <w:rFonts w:ascii="ＭＳ ゴシック" w:eastAsia="ＭＳ ゴシック" w:hAnsi="ＭＳ ゴシック" w:cs="ＭＳ ゴシック"/>
        </w:rPr>
        <w:t>5.</w:t>
      </w:r>
      <w:proofErr w:type="gramStart"/>
      <w:r w:rsidR="003F3BF8">
        <w:rPr>
          <w:rFonts w:ascii="ＭＳ ゴシック" w:eastAsia="ＭＳ ゴシック" w:hAnsi="ＭＳ ゴシック" w:cs="ＭＳ ゴシック"/>
        </w:rPr>
        <w:t>0</w:t>
      </w:r>
      <w:r w:rsidRPr="00E32F9D">
        <w:rPr>
          <w:rFonts w:ascii="ＭＳ ゴシック" w:eastAsia="ＭＳ ゴシック" w:hAnsi="ＭＳ ゴシック" w:cs="ＭＳ ゴシック" w:hint="eastAsia"/>
        </w:rPr>
        <w:t xml:space="preserve"> :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A package for sky radiance analyses Ver.</w:t>
      </w:r>
      <w:r w:rsidR="003F3BF8">
        <w:rPr>
          <w:rFonts w:ascii="ＭＳ ゴシック" w:eastAsia="ＭＳ ゴシック" w:hAnsi="ＭＳ ゴシック" w:cs="ＭＳ ゴシック"/>
        </w:rPr>
        <w:t>5</w:t>
      </w:r>
      <w:r w:rsidRPr="00E32F9D">
        <w:rPr>
          <w:rFonts w:ascii="ＭＳ ゴシック" w:eastAsia="ＭＳ ゴシック" w:hAnsi="ＭＳ ゴシック" w:cs="ＭＳ ゴシック" w:hint="eastAsia"/>
        </w:rPr>
        <w:t>.</w:t>
      </w:r>
      <w:r w:rsidR="003F3BF8">
        <w:rPr>
          <w:rFonts w:ascii="ＭＳ ゴシック" w:eastAsia="ＭＳ ゴシック" w:hAnsi="ＭＳ ゴシック" w:cs="ＭＳ ゴシック"/>
        </w:rPr>
        <w:t>0</w:t>
      </w:r>
    </w:p>
    <w:p w14:paraId="07FDD12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2F4E9DE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60CE96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1. History</w:t>
      </w:r>
    </w:p>
    <w:p w14:paraId="68640F7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</w:t>
      </w:r>
    </w:p>
    <w:p w14:paraId="61B2B88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4B10D1C" w14:textId="79445A6D" w:rsidR="00E32F9D" w:rsidRPr="00E32F9D" w:rsidRDefault="003F3BF8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r w:rsidRPr="009B3B19">
        <w:rPr>
          <w:rFonts w:ascii="ＭＳ ゴシック" w:eastAsia="ＭＳ ゴシック" w:hAnsi="ＭＳ ゴシック" w:cs="ＭＳ ゴシック" w:hint="eastAsia"/>
        </w:rPr>
        <w:t>20</w:t>
      </w:r>
      <w:r w:rsidR="002004F0" w:rsidRPr="009B3B19">
        <w:rPr>
          <w:rFonts w:ascii="ＭＳ ゴシック" w:eastAsia="ＭＳ ゴシック" w:hAnsi="ＭＳ ゴシック" w:cs="ＭＳ ゴシック"/>
        </w:rPr>
        <w:t>24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E55B1A" w:rsidRPr="009B3B19">
        <w:rPr>
          <w:rFonts w:ascii="ＭＳ ゴシック" w:eastAsia="ＭＳ ゴシック" w:hAnsi="ＭＳ ゴシック" w:cs="ＭＳ ゴシック"/>
        </w:rPr>
        <w:t>0</w:t>
      </w:r>
      <w:r w:rsidR="002004F0" w:rsidRPr="009B3B19">
        <w:rPr>
          <w:rFonts w:ascii="ＭＳ ゴシック" w:eastAsia="ＭＳ ゴシック" w:hAnsi="ＭＳ ゴシック" w:cs="ＭＳ ゴシック"/>
        </w:rPr>
        <w:t>1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proofErr w:type="gramStart"/>
      <w:r w:rsidR="00E55B1A" w:rsidRPr="009B3B19">
        <w:rPr>
          <w:rFonts w:ascii="ＭＳ ゴシック" w:eastAsia="ＭＳ ゴシック" w:hAnsi="ＭＳ ゴシック" w:cs="ＭＳ ゴシック"/>
        </w:rPr>
        <w:t>1</w:t>
      </w:r>
      <w:r w:rsidR="002004F0" w:rsidRPr="009B3B19">
        <w:rPr>
          <w:rFonts w:ascii="ＭＳ ゴシック" w:eastAsia="ＭＳ ゴシック" w:hAnsi="ＭＳ ゴシック" w:cs="ＭＳ ゴシック"/>
        </w:rPr>
        <w:t>7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 Version</w:t>
      </w:r>
      <w:proofErr w:type="gramEnd"/>
      <w:r w:rsidRPr="009B3B19">
        <w:rPr>
          <w:rFonts w:ascii="ＭＳ ゴシック" w:eastAsia="ＭＳ ゴシック" w:hAnsi="ＭＳ ゴシック" w:cs="ＭＳ ゴシック" w:hint="eastAsia"/>
        </w:rPr>
        <w:t xml:space="preserve"> </w:t>
      </w:r>
      <w:r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is organized by </w:t>
      </w:r>
      <w:proofErr w:type="spellStart"/>
      <w:r w:rsidRPr="009B3B19">
        <w:rPr>
          <w:rFonts w:ascii="ＭＳ ゴシック" w:eastAsia="ＭＳ ゴシック" w:hAnsi="ＭＳ ゴシック" w:cs="ＭＳ ゴシック" w:hint="eastAsia"/>
        </w:rPr>
        <w:t>M.</w:t>
      </w:r>
      <w:r w:rsidRPr="009B3B19">
        <w:rPr>
          <w:rFonts w:ascii="ＭＳ ゴシック" w:eastAsia="ＭＳ ゴシック" w:hAnsi="ＭＳ ゴシック" w:cs="ＭＳ ゴシック"/>
        </w:rPr>
        <w:t>Hashimoto</w:t>
      </w:r>
      <w:proofErr w:type="spellEnd"/>
    </w:p>
    <w:p w14:paraId="0750AA5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CA383C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6804322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0404E47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4ABDDBC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this package there are the following eight directories, a Mie-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kernel</w:t>
      </w:r>
      <w:proofErr w:type="gramEnd"/>
    </w:p>
    <w:p w14:paraId="70A58216" w14:textId="1B4C140E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file 'MIEKER' and this document 'ReadMe_skyrad_V</w:t>
      </w:r>
      <w:r w:rsidR="003F3BF8">
        <w:rPr>
          <w:rFonts w:ascii="ＭＳ ゴシック" w:eastAsia="ＭＳ ゴシック" w:hAnsi="ＭＳ ゴシック" w:cs="ＭＳ ゴシック"/>
        </w:rPr>
        <w:t>5</w:t>
      </w:r>
      <w:r w:rsidRPr="00E32F9D">
        <w:rPr>
          <w:rFonts w:ascii="ＭＳ ゴシック" w:eastAsia="ＭＳ ゴシック" w:hAnsi="ＭＳ ゴシック" w:cs="ＭＳ ゴシック" w:hint="eastAsia"/>
        </w:rPr>
        <w:t>.doc'.</w:t>
      </w:r>
    </w:p>
    <w:p w14:paraId="187C7E8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B0FCB1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(1) cal_f0/    ...  Calculation of calibration constants for instrument</w:t>
      </w:r>
    </w:p>
    <w:p w14:paraId="27EF832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(2)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    ...  Format conversion of data files for analyses</w:t>
      </w:r>
    </w:p>
    <w:p w14:paraId="2A875FC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(3) examples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/  ...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 Examples for PREDE data processing</w:t>
      </w:r>
    </w:p>
    <w:p w14:paraId="26727C1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(4)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 ...  Examples for observation conditions files</w:t>
      </w:r>
    </w:p>
    <w:p w14:paraId="110F183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(5) solid/     ...  Calculation of solid view angles for instrument</w:t>
      </w:r>
    </w:p>
    <w:p w14:paraId="67415959" w14:textId="464E9BE8" w:rsidR="000F7164" w:rsidRPr="00E32F9D" w:rsidRDefault="000F7164" w:rsidP="000F7164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</w:t>
      </w:r>
      <w:r w:rsidR="009B3B19">
        <w:rPr>
          <w:rFonts w:ascii="ＭＳ ゴシック" w:eastAsia="ＭＳ ゴシック" w:hAnsi="ＭＳ ゴシック" w:cs="ＭＳ ゴシック"/>
        </w:rPr>
        <w:t>6</w:t>
      </w:r>
      <w:r w:rsidRPr="00E32F9D">
        <w:rPr>
          <w:rFonts w:ascii="ＭＳ ゴシック" w:eastAsia="ＭＳ ゴシック" w:hAnsi="ＭＳ ゴシック" w:cs="ＭＳ ゴシック" w:hint="eastAsia"/>
        </w:rPr>
        <w:t>) sproc</w:t>
      </w:r>
      <w:r>
        <w:rPr>
          <w:rFonts w:ascii="ＭＳ ゴシック" w:eastAsia="ＭＳ ゴシック" w:hAnsi="ＭＳ ゴシック" w:cs="ＭＳ ゴシック"/>
        </w:rPr>
        <w:t>5</w:t>
      </w:r>
      <w:r w:rsidRPr="00E32F9D">
        <w:rPr>
          <w:rFonts w:ascii="ＭＳ ゴシック" w:eastAsia="ＭＳ ゴシック" w:hAnsi="ＭＳ ゴシック" w:cs="ＭＳ ゴシック" w:hint="eastAsia"/>
        </w:rPr>
        <w:t>/    ...  Analysis Ver.</w:t>
      </w:r>
      <w:r>
        <w:rPr>
          <w:rFonts w:ascii="ＭＳ ゴシック" w:eastAsia="ＭＳ ゴシック" w:hAnsi="ＭＳ ゴシック" w:cs="ＭＳ ゴシック"/>
        </w:rPr>
        <w:t>5</w:t>
      </w:r>
      <w:r w:rsidRPr="00E32F9D">
        <w:rPr>
          <w:rFonts w:ascii="ＭＳ ゴシック" w:eastAsia="ＭＳ ゴシック" w:hAnsi="ＭＳ ゴシック" w:cs="ＭＳ ゴシック" w:hint="eastAsia"/>
        </w:rPr>
        <w:t>.</w:t>
      </w:r>
      <w:r>
        <w:rPr>
          <w:rFonts w:ascii="ＭＳ ゴシック" w:eastAsia="ＭＳ ゴシック" w:hAnsi="ＭＳ ゴシック" w:cs="ＭＳ ゴシック"/>
        </w:rPr>
        <w:t>0</w:t>
      </w:r>
    </w:p>
    <w:p w14:paraId="3103776A" w14:textId="6F3A8172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</w:t>
      </w:r>
      <w:r w:rsidR="009B3B19">
        <w:rPr>
          <w:rFonts w:ascii="ＭＳ ゴシック" w:eastAsia="ＭＳ ゴシック" w:hAnsi="ＭＳ ゴシック" w:cs="ＭＳ ゴシック"/>
        </w:rPr>
        <w:t>7</w:t>
      </w:r>
      <w:r w:rsidRPr="00E32F9D">
        <w:rPr>
          <w:rFonts w:ascii="ＭＳ ゴシック" w:eastAsia="ＭＳ ゴシック" w:hAnsi="ＭＳ ゴシック" w:cs="ＭＳ ゴシック" w:hint="eastAsia"/>
        </w:rPr>
        <w:t xml:space="preserve">)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     ...  Making of a Mie-kernel file</w:t>
      </w:r>
    </w:p>
    <w:p w14:paraId="6D08F88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C33E0F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There is a ReadMe document in each directory.</w:t>
      </w:r>
    </w:p>
    <w:p w14:paraId="3D49152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the directory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 there are examples for 'METEO.DAT'</w:t>
      </w:r>
    </w:p>
    <w:p w14:paraId="37BD5B5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(meteorological conditions), '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>'(information on instrument)</w:t>
      </w:r>
    </w:p>
    <w:p w14:paraId="7665570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and '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>'(information on observation) files.</w:t>
      </w:r>
    </w:p>
    <w:p w14:paraId="28C91D4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the directory examples/ there are two examples for typical</w:t>
      </w:r>
    </w:p>
    <w:p w14:paraId="4676312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processing of PREDE data.</w:t>
      </w:r>
    </w:p>
    <w:p w14:paraId="3F48434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the other directories there are the following-type files for</w:t>
      </w:r>
    </w:p>
    <w:p w14:paraId="524A487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processing.</w:t>
      </w:r>
    </w:p>
    <w:p w14:paraId="06CB149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7E1950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proc       the main part of source program file for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processing</w:t>
      </w:r>
      <w:proofErr w:type="gramEnd"/>
    </w:p>
    <w:p w14:paraId="641F4C3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proc.f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    full source program file for use (execution)</w:t>
      </w:r>
    </w:p>
    <w:p w14:paraId="1FBCB56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proc.par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 xml:space="preserve">   parameters/options file for process control</w:t>
      </w:r>
    </w:p>
    <w:p w14:paraId="2588D45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D46DAD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246E7C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3.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Genaral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 xml:space="preserve"> information</w:t>
      </w:r>
    </w:p>
    <w:p w14:paraId="2537F1C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----------------------</w:t>
      </w:r>
    </w:p>
    <w:p w14:paraId="6E422ED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C0BAAA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3-1. Uses</w:t>
      </w:r>
    </w:p>
    <w:p w14:paraId="669E732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7B478B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This package has been developed for analyses of observation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data</w:t>
      </w:r>
      <w:proofErr w:type="gramEnd"/>
    </w:p>
    <w:p w14:paraId="118793E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measured on ground or on ship by sky radiometers made of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PREDE</w:t>
      </w:r>
      <w:proofErr w:type="gramEnd"/>
    </w:p>
    <w:p w14:paraId="194261E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Co.,Ltd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.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 At present pitching and rolling of ship leaves out of</w:t>
      </w:r>
    </w:p>
    <w:p w14:paraId="22B1E7D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consideration in analyses of ship-born data.</w:t>
      </w:r>
    </w:p>
    <w:p w14:paraId="1E1789D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Sky radiance data got by other instruments also can be analyzed,</w:t>
      </w:r>
    </w:p>
    <w:p w14:paraId="0810683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if they include all the information necessary for analyses and are</w:t>
      </w:r>
    </w:p>
    <w:p w14:paraId="787B78D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converted by yourself into input data files for analyses.</w:t>
      </w:r>
    </w:p>
    <w:p w14:paraId="33D704E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AE2F77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3-2. Compiling of source files</w:t>
      </w:r>
    </w:p>
    <w:p w14:paraId="503D68C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EE86EA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First of all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>, it is necessary to prepare on your machine the</w:t>
      </w:r>
    </w:p>
    <w:p w14:paraId="15E9116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environment that FORTRAN77 operates and to compile source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files</w:t>
      </w:r>
      <w:proofErr w:type="gramEnd"/>
    </w:p>
    <w:p w14:paraId="294C3F2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('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proc.f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>') for execution by yourself.</w:t>
      </w:r>
    </w:p>
    <w:p w14:paraId="6D1FAC9B" w14:textId="03DE429F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r w:rsidR="000F7164">
        <w:rPr>
          <w:rFonts w:ascii="ＭＳ ゴシック" w:eastAsia="ＭＳ ゴシック" w:hAnsi="ＭＳ ゴシック" w:cs="ＭＳ ゴシック"/>
        </w:rPr>
        <w:t>T</w:t>
      </w:r>
      <w:r w:rsidRPr="00E32F9D">
        <w:rPr>
          <w:rFonts w:ascii="ＭＳ ゴシック" w:eastAsia="ＭＳ ゴシック" w:hAnsi="ＭＳ ゴシック" w:cs="ＭＳ ゴシック" w:hint="eastAsia"/>
        </w:rPr>
        <w:t>he following compile options are used.</w:t>
      </w:r>
    </w:p>
    <w:p w14:paraId="732DB6A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BC55114" w14:textId="6C4C907A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</w:t>
      </w:r>
      <w:r w:rsidRPr="009B3B19">
        <w:rPr>
          <w:rFonts w:ascii="ＭＳ ゴシック" w:eastAsia="ＭＳ ゴシック" w:hAnsi="ＭＳ ゴシック" w:cs="ＭＳ ゴシック" w:hint="eastAsia"/>
        </w:rPr>
        <w:t>f77</w:t>
      </w:r>
      <w:r w:rsidR="000F7164" w:rsidRPr="009B3B19">
        <w:rPr>
          <w:rFonts w:ascii="ＭＳ ゴシック" w:eastAsia="ＭＳ ゴシック" w:hAnsi="ＭＳ ゴシック" w:cs="ＭＳ ゴシック"/>
        </w:rPr>
        <w:t xml:space="preserve"> (</w:t>
      </w:r>
      <w:proofErr w:type="spellStart"/>
      <w:r w:rsidR="000F7164" w:rsidRPr="009B3B19">
        <w:rPr>
          <w:rFonts w:ascii="ＭＳ ゴシック" w:eastAsia="ＭＳ ゴシック" w:hAnsi="ＭＳ ゴシック" w:cs="ＭＳ ゴシック"/>
        </w:rPr>
        <w:t>gfortran</w:t>
      </w:r>
      <w:proofErr w:type="spellEnd"/>
      <w:r w:rsidR="000F7164" w:rsidRPr="009B3B19">
        <w:rPr>
          <w:rFonts w:ascii="ＭＳ ゴシック" w:eastAsia="ＭＳ ゴシック" w:hAnsi="ＭＳ ゴシック" w:cs="ＭＳ ゴシック"/>
        </w:rPr>
        <w:t>/</w:t>
      </w:r>
      <w:proofErr w:type="spellStart"/>
      <w:r w:rsidR="000F7164" w:rsidRPr="009B3B19">
        <w:rPr>
          <w:rFonts w:ascii="ＭＳ ゴシック" w:eastAsia="ＭＳ ゴシック" w:hAnsi="ＭＳ ゴシック" w:cs="ＭＳ ゴシック"/>
        </w:rPr>
        <w:t>ifort</w:t>
      </w:r>
      <w:proofErr w:type="spellEnd"/>
      <w:r w:rsidR="000F7164" w:rsidRPr="009B3B19">
        <w:rPr>
          <w:rFonts w:ascii="ＭＳ ゴシック" w:eastAsia="ＭＳ ゴシック" w:hAnsi="ＭＳ ゴシック" w:cs="ＭＳ ゴシック"/>
        </w:rPr>
        <w:t xml:space="preserve"> etc.)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-r8 -O -g -o </w:t>
      </w:r>
      <w:proofErr w:type="spellStart"/>
      <w:proofErr w:type="gramStart"/>
      <w:r w:rsidRPr="009B3B19">
        <w:rPr>
          <w:rFonts w:ascii="ＭＳ ゴシック" w:eastAsia="ＭＳ ゴシック" w:hAnsi="ＭＳ ゴシック" w:cs="ＭＳ ゴシック" w:hint="eastAsia"/>
        </w:rPr>
        <w:t>proc.e</w:t>
      </w:r>
      <w:proofErr w:type="spellEnd"/>
      <w:proofErr w:type="gramEnd"/>
      <w:r w:rsidRPr="009B3B19">
        <w:rPr>
          <w:rFonts w:ascii="ＭＳ ゴシック" w:eastAsia="ＭＳ ゴシック" w:hAnsi="ＭＳ ゴシック" w:cs="ＭＳ ゴシック" w:hint="eastAsia"/>
        </w:rPr>
        <w:t xml:space="preserve"> </w:t>
      </w:r>
      <w:proofErr w:type="spellStart"/>
      <w:r w:rsidRPr="009B3B19">
        <w:rPr>
          <w:rFonts w:ascii="ＭＳ ゴシック" w:eastAsia="ＭＳ ゴシック" w:hAnsi="ＭＳ ゴシック" w:cs="ＭＳ ゴシック" w:hint="eastAsia"/>
        </w:rPr>
        <w:t>proc.f</w:t>
      </w:r>
      <w:proofErr w:type="spellEnd"/>
    </w:p>
    <w:p w14:paraId="1BC4447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3830E5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this case an executable file '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proc.e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>' is made.</w:t>
      </w:r>
    </w:p>
    <w:p w14:paraId="65C96D7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The double precision option for all variables and constants(-r8)</w:t>
      </w:r>
    </w:p>
    <w:p w14:paraId="7B79CDA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is indispensable for suitable analyses with enough accuracy.</w:t>
      </w:r>
    </w:p>
    <w:p w14:paraId="0AD3E5A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E1CF02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7352D5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4. General procedure for PREDE sky radiometers measurements</w:t>
      </w:r>
    </w:p>
    <w:p w14:paraId="0E19D03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-----------------------------------------------------------</w:t>
      </w:r>
    </w:p>
    <w:p w14:paraId="0F55340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2BADCC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4-1. Measurements</w:t>
      </w:r>
    </w:p>
    <w:p w14:paraId="65B449A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07B896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Sky radiance measurement data are stored in the following data files.</w:t>
      </w:r>
    </w:p>
    <w:p w14:paraId="2E54060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878BFF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yymmdd.DAT</w:t>
      </w:r>
    </w:p>
    <w:p w14:paraId="7B695D1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lastRenderedPageBreak/>
        <w:t xml:space="preserve">     or yyyymmdd.dat</w:t>
      </w:r>
    </w:p>
    <w:p w14:paraId="1426217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or yymmddnn.dat</w:t>
      </w:r>
    </w:p>
    <w:p w14:paraId="15DDA1E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299CB9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Here '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yy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' or '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 xml:space="preserve">' gives year, 'mm' - month, 'dd' -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day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</w:t>
      </w:r>
    </w:p>
    <w:p w14:paraId="1123B56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and '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nn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' gives a serial number.</w:t>
      </w:r>
    </w:p>
    <w:p w14:paraId="21F1D7C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5F0A89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4-2. Setting of observation conditions files              ...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</w:p>
    <w:p w14:paraId="0C808FE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B1CA19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The following three parameter files are set.  Their examples are in </w:t>
      </w:r>
    </w:p>
    <w:p w14:paraId="546F616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the directory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/.</w:t>
      </w:r>
    </w:p>
    <w:p w14:paraId="4FF7FCC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7A8B0F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METEO.DAT: the atmospheric pressure and the ozone amount</w:t>
      </w:r>
    </w:p>
    <w:p w14:paraId="1D99AB5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: wavelengths, solid view angles(SVA) and calibration</w:t>
      </w:r>
    </w:p>
    <w:p w14:paraId="2B4E86F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    constants(F0) for the instrument</w:t>
      </w:r>
    </w:p>
    <w:p w14:paraId="7E9C763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: longitude, latitude, altitude of the observation site</w:t>
      </w:r>
    </w:p>
    <w:p w14:paraId="536FF69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    and scattering angles for measurement</w:t>
      </w:r>
    </w:p>
    <w:p w14:paraId="095309B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1A99B8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4-3. Format conversion of measurement data files          ...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</w:p>
    <w:p w14:paraId="72C0A49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378370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Measurement data files are converted into some input files for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analyses</w:t>
      </w:r>
      <w:proofErr w:type="gramEnd"/>
    </w:p>
    <w:p w14:paraId="15E4350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according to the analysis version.</w:t>
      </w:r>
    </w:p>
    <w:p w14:paraId="6ED22DF1" w14:textId="2FCE5258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r w:rsidRPr="009B3B19">
        <w:rPr>
          <w:rFonts w:ascii="ＭＳ ゴシック" w:eastAsia="ＭＳ ゴシック" w:hAnsi="ＭＳ ゴシック" w:cs="ＭＳ ゴシック" w:hint="eastAsia"/>
        </w:rPr>
        <w:t>For Ver.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0F7164"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analysis, the following data files(*.DT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) are made:</w:t>
      </w:r>
    </w:p>
    <w:p w14:paraId="10397ACD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828D4E1" w14:textId="47846EEB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  DAT/yymmdd.DAT     -</w:t>
      </w:r>
      <w:proofErr w:type="gramStart"/>
      <w:r w:rsidRPr="009B3B19">
        <w:rPr>
          <w:rFonts w:ascii="ＭＳ ゴシック" w:eastAsia="ＭＳ ゴシック" w:hAnsi="ＭＳ ゴシック" w:cs="ＭＳ ゴシック" w:hint="eastAsia"/>
        </w:rPr>
        <w:t>&gt;  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/yymmdd.DT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proofErr w:type="gramEnd"/>
    </w:p>
    <w:p w14:paraId="217B7D61" w14:textId="1E669298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      yyyymmdd.dat   -&gt;      yyyymmdd.DT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</w:p>
    <w:p w14:paraId="1985AA36" w14:textId="42D262D1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      yymmddnn.dat   -&gt;      yymmddnn.DT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</w:p>
    <w:p w14:paraId="37DFA76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1A25960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At the same time 'tag' files(*.tag) are also made.  They are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tables</w:t>
      </w:r>
      <w:proofErr w:type="gramEnd"/>
    </w:p>
    <w:p w14:paraId="2EF83C5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of information on measurements (date, time, longitude, latitude,</w:t>
      </w:r>
    </w:p>
    <w:p w14:paraId="042FB43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solar height and the maximum scattering angle for measurement).</w:t>
      </w:r>
    </w:p>
    <w:p w14:paraId="352271C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574F06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DAT/yymmdd.DAT     -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&gt;  Tag/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yymmdd.tag</w:t>
      </w:r>
      <w:proofErr w:type="spellEnd"/>
      <w:proofErr w:type="gramEnd"/>
    </w:p>
    <w:p w14:paraId="7236C5C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yyyymmdd.dat   -&gt;     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yyyymmdd.tag</w:t>
      </w:r>
      <w:proofErr w:type="spellEnd"/>
    </w:p>
    <w:p w14:paraId="3A4F406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yymmddnn.dat   -&gt;     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yymmddnn.tag</w:t>
      </w:r>
      <w:proofErr w:type="spellEnd"/>
    </w:p>
    <w:p w14:paraId="0D65D3A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1674B423" w14:textId="38C4E805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>4-4. The level-1 analysis by Ver.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0F7164"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                         ... sproc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/</w:t>
      </w:r>
    </w:p>
    <w:p w14:paraId="162F64BB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3380E62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Aerosol optical properties (optical thickness, size distribution,</w:t>
      </w:r>
    </w:p>
    <w:p w14:paraId="088CA524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complex refractive index) are retrieved from sky radiance data </w:t>
      </w:r>
      <w:proofErr w:type="gramStart"/>
      <w:r w:rsidRPr="009B3B19">
        <w:rPr>
          <w:rFonts w:ascii="ＭＳ ゴシック" w:eastAsia="ＭＳ ゴシック" w:hAnsi="ＭＳ ゴシック" w:cs="ＭＳ ゴシック" w:hint="eastAsia"/>
        </w:rPr>
        <w:t>by</w:t>
      </w:r>
      <w:proofErr w:type="gramEnd"/>
    </w:p>
    <w:p w14:paraId="16A7F9E6" w14:textId="4C0CE01F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an inversion method.  In analysis with Ver.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0F7164"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>, refractive indices</w:t>
      </w:r>
    </w:p>
    <w:p w14:paraId="452A9949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are retrieved for the respective wavelengths.</w:t>
      </w:r>
    </w:p>
    <w:p w14:paraId="0E477039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5A8E0FE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Parameters/options for process control are set in the '</w:t>
      </w:r>
      <w:proofErr w:type="spellStart"/>
      <w:r w:rsidRPr="009B3B19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9B3B19">
        <w:rPr>
          <w:rFonts w:ascii="ＭＳ ゴシック" w:eastAsia="ＭＳ ゴシック" w:hAnsi="ＭＳ ゴシック" w:cs="ＭＳ ゴシック" w:hint="eastAsia"/>
        </w:rPr>
        <w:t>'</w:t>
      </w:r>
    </w:p>
    <w:p w14:paraId="1ACC6983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file.  A Mie-kernel file 'MIEKER' is necessary for this process.</w:t>
      </w:r>
    </w:p>
    <w:p w14:paraId="2EF87605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CD476D6" w14:textId="0A786313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Inputs:  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/*.DT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... measured sky radiance</w:t>
      </w:r>
    </w:p>
    <w:p w14:paraId="4DDF9B2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Tag/*.tag ... information on measurement</w:t>
      </w:r>
    </w:p>
    <w:p w14:paraId="164EFAF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EFF5FA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Outputs: Par/*.par ... optical thickness, refractive index, </w:t>
      </w:r>
    </w:p>
    <w:p w14:paraId="560555C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              single scattering albedo</w:t>
      </w:r>
    </w:p>
    <w:p w14:paraId="25B93B9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Vol/*.vol ... volume spectrum (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[cm3/cm2])</w:t>
      </w:r>
    </w:p>
    <w:p w14:paraId="4E2EF5F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Aur/*.aur ... measured and retrieved sky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radiance</w:t>
      </w:r>
      <w:proofErr w:type="gramEnd"/>
    </w:p>
    <w:p w14:paraId="7A9E680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 xml:space="preserve"> ... phase function</w:t>
      </w:r>
    </w:p>
    <w:p w14:paraId="2A09E54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8AEB87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All results are output to one file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Out/*.out, if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it is chosen.</w:t>
      </w:r>
    </w:p>
    <w:p w14:paraId="41E803A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CE1D82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F2DC42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5. General procedure for other instruments measurements</w:t>
      </w:r>
    </w:p>
    <w:p w14:paraId="19CBF02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-------------------------------------------------------</w:t>
      </w:r>
    </w:p>
    <w:p w14:paraId="3FC8E11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1870B9F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5-1. Measurements</w:t>
      </w:r>
    </w:p>
    <w:p w14:paraId="379A83C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DBD733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If direct solar irradiance and several diffused sky radiance data</w:t>
      </w:r>
    </w:p>
    <w:p w14:paraId="27F987E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are obtained, they can be analyzed by this package.</w:t>
      </w:r>
    </w:p>
    <w:p w14:paraId="2ADF85F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C23B89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5-2. Setting of observation conditions files              ...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</w:p>
    <w:p w14:paraId="616D3A7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669D21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The following two parameter files are set.  Their examples are in</w:t>
      </w:r>
    </w:p>
    <w:p w14:paraId="14AE49F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the directory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/.</w:t>
      </w:r>
    </w:p>
    <w:p w14:paraId="7D57B79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292AB3D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METEO.DAT: the atmospheric pressure and the ozone amount</w:t>
      </w:r>
    </w:p>
    <w:p w14:paraId="6641D10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: wavelengths, solid view angles(SVA) and calibration</w:t>
      </w:r>
    </w:p>
    <w:p w14:paraId="05FC49B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lastRenderedPageBreak/>
        <w:t xml:space="preserve">                constants(F0) for the instrument</w:t>
      </w:r>
    </w:p>
    <w:p w14:paraId="3AA5B5D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23E05A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5-3. Format conversion of measurement data files          ...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</w:p>
    <w:p w14:paraId="206C680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9DFDED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Instead of '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' processing in case of PREDE data, measurement</w:t>
      </w:r>
    </w:p>
    <w:p w14:paraId="1C759A9B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data files must be converted by yourself into input data </w:t>
      </w:r>
      <w:proofErr w:type="gramStart"/>
      <w:r w:rsidRPr="009B3B19">
        <w:rPr>
          <w:rFonts w:ascii="ＭＳ ゴシック" w:eastAsia="ＭＳ ゴシック" w:hAnsi="ＭＳ ゴシック" w:cs="ＭＳ ゴシック" w:hint="eastAsia"/>
        </w:rPr>
        <w:t>files</w:t>
      </w:r>
      <w:proofErr w:type="gramEnd"/>
    </w:p>
    <w:p w14:paraId="66B8E960" w14:textId="109AAB35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for analyses.  For Ver.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0F7164"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analysis, the following daily data files</w:t>
      </w:r>
    </w:p>
    <w:p w14:paraId="5EDDE323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must be made.</w:t>
      </w:r>
    </w:p>
    <w:p w14:paraId="015F98B3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4B71BC7B" w14:textId="0536242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  DT</w:t>
      </w:r>
      <w:r w:rsidR="000C16BF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/yymmdd.DT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... measured sky radiance data file</w:t>
      </w:r>
    </w:p>
    <w:p w14:paraId="65589007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  Tag/</w:t>
      </w:r>
      <w:proofErr w:type="spellStart"/>
      <w:r w:rsidRPr="009B3B19">
        <w:rPr>
          <w:rFonts w:ascii="ＭＳ ゴシック" w:eastAsia="ＭＳ ゴシック" w:hAnsi="ＭＳ ゴシック" w:cs="ＭＳ ゴシック" w:hint="eastAsia"/>
        </w:rPr>
        <w:t>yymmdd.tag</w:t>
      </w:r>
      <w:proofErr w:type="spellEnd"/>
      <w:r w:rsidRPr="009B3B19">
        <w:rPr>
          <w:rFonts w:ascii="ＭＳ ゴシック" w:eastAsia="ＭＳ ゴシック" w:hAnsi="ＭＳ ゴシック" w:cs="ＭＳ ゴシック" w:hint="eastAsia"/>
        </w:rPr>
        <w:t xml:space="preserve"> ... 'tag' file for measurement</w:t>
      </w:r>
    </w:p>
    <w:p w14:paraId="119A3D94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53912DB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Here '</w:t>
      </w:r>
      <w:proofErr w:type="spellStart"/>
      <w:r w:rsidRPr="009B3B19">
        <w:rPr>
          <w:rFonts w:ascii="ＭＳ ゴシック" w:eastAsia="ＭＳ ゴシック" w:hAnsi="ＭＳ ゴシック" w:cs="ＭＳ ゴシック" w:hint="eastAsia"/>
        </w:rPr>
        <w:t>yy</w:t>
      </w:r>
      <w:proofErr w:type="spellEnd"/>
      <w:r w:rsidRPr="009B3B19">
        <w:rPr>
          <w:rFonts w:ascii="ＭＳ ゴシック" w:eastAsia="ＭＳ ゴシック" w:hAnsi="ＭＳ ゴシック" w:cs="ＭＳ ゴシック" w:hint="eastAsia"/>
        </w:rPr>
        <w:t>' gives year, 'mm' - month and 'dd' - day.</w:t>
      </w:r>
    </w:p>
    <w:p w14:paraId="59954F52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010EEFB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'tag' files(*.tag) are tables of information on measurements (date,</w:t>
      </w:r>
    </w:p>
    <w:p w14:paraId="34ACE621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time, longitude, latitude, solar height and the maximum </w:t>
      </w:r>
      <w:proofErr w:type="gramStart"/>
      <w:r w:rsidRPr="009B3B19">
        <w:rPr>
          <w:rFonts w:ascii="ＭＳ ゴシック" w:eastAsia="ＭＳ ゴシック" w:hAnsi="ＭＳ ゴシック" w:cs="ＭＳ ゴシック" w:hint="eastAsia"/>
        </w:rPr>
        <w:t>scattering</w:t>
      </w:r>
      <w:proofErr w:type="gramEnd"/>
    </w:p>
    <w:p w14:paraId="68055CBF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angle for measurement).</w:t>
      </w:r>
    </w:p>
    <w:p w14:paraId="30C406A5" w14:textId="137D884A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The formats of *.DT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and *.tag files are given in ReadMe_dtform.doc.</w:t>
      </w:r>
    </w:p>
    <w:p w14:paraId="6B3FBA0F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6D1D4A7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AD7C03E" w14:textId="4CD43DF5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>5-4. The level-1 analysis by Ver.</w:t>
      </w:r>
      <w:r w:rsidR="000F7164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0F7164"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                         ... sproc</w:t>
      </w:r>
      <w:r w:rsidR="002546BA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/</w:t>
      </w:r>
    </w:p>
    <w:p w14:paraId="01F6DF7F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6E8BDDC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Aerosol optical properties (optical thickness, size distribution,</w:t>
      </w:r>
    </w:p>
    <w:p w14:paraId="59C8A000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complex refractive index) are retrieved from sky radiance data </w:t>
      </w:r>
      <w:proofErr w:type="gramStart"/>
      <w:r w:rsidRPr="009B3B19">
        <w:rPr>
          <w:rFonts w:ascii="ＭＳ ゴシック" w:eastAsia="ＭＳ ゴシック" w:hAnsi="ＭＳ ゴシック" w:cs="ＭＳ ゴシック" w:hint="eastAsia"/>
        </w:rPr>
        <w:t>by</w:t>
      </w:r>
      <w:proofErr w:type="gramEnd"/>
    </w:p>
    <w:p w14:paraId="00AF1352" w14:textId="474943B6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an inversion method.  In analysis with Ver.</w:t>
      </w:r>
      <w:r w:rsidR="002546BA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.</w:t>
      </w:r>
      <w:r w:rsidR="002546BA" w:rsidRPr="009B3B19">
        <w:rPr>
          <w:rFonts w:ascii="ＭＳ ゴシック" w:eastAsia="ＭＳ ゴシック" w:hAnsi="ＭＳ ゴシック" w:cs="ＭＳ ゴシック"/>
        </w:rPr>
        <w:t>0</w:t>
      </w:r>
      <w:r w:rsidRPr="009B3B19">
        <w:rPr>
          <w:rFonts w:ascii="ＭＳ ゴシック" w:eastAsia="ＭＳ ゴシック" w:hAnsi="ＭＳ ゴシック" w:cs="ＭＳ ゴシック" w:hint="eastAsia"/>
        </w:rPr>
        <w:t>, refractive indices</w:t>
      </w:r>
    </w:p>
    <w:p w14:paraId="5784D2CE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are retrieved for the respective wavelengths.</w:t>
      </w:r>
    </w:p>
    <w:p w14:paraId="1D981483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E57A534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Parameters/options for process control are set in the '</w:t>
      </w:r>
      <w:proofErr w:type="spellStart"/>
      <w:r w:rsidRPr="009B3B19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9B3B19">
        <w:rPr>
          <w:rFonts w:ascii="ＭＳ ゴシック" w:eastAsia="ＭＳ ゴシック" w:hAnsi="ＭＳ ゴシック" w:cs="ＭＳ ゴシック" w:hint="eastAsia"/>
        </w:rPr>
        <w:t>'</w:t>
      </w:r>
    </w:p>
    <w:p w14:paraId="33699DE6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file.  A Mie-kernel file 'MIEKER' is necessary for this process.</w:t>
      </w:r>
    </w:p>
    <w:p w14:paraId="75DB4A82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8C641C7" w14:textId="225D377F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Inputs:  DT</w:t>
      </w:r>
      <w:r w:rsidR="002004F0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>/*.DT</w:t>
      </w:r>
      <w:r w:rsidR="002546BA" w:rsidRPr="009B3B19">
        <w:rPr>
          <w:rFonts w:ascii="ＭＳ ゴシック" w:eastAsia="ＭＳ ゴシック" w:hAnsi="ＭＳ ゴシック" w:cs="ＭＳ ゴシック"/>
        </w:rPr>
        <w:t>5</w:t>
      </w:r>
      <w:r w:rsidRPr="009B3B19">
        <w:rPr>
          <w:rFonts w:ascii="ＭＳ ゴシック" w:eastAsia="ＭＳ ゴシック" w:hAnsi="ＭＳ ゴシック" w:cs="ＭＳ ゴシック" w:hint="eastAsia"/>
        </w:rPr>
        <w:t xml:space="preserve"> ... measured sky radiance</w:t>
      </w:r>
    </w:p>
    <w:p w14:paraId="68D66680" w14:textId="77777777" w:rsidR="00E32F9D" w:rsidRPr="009B3B19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9B3B19">
        <w:rPr>
          <w:rFonts w:ascii="ＭＳ ゴシック" w:eastAsia="ＭＳ ゴシック" w:hAnsi="ＭＳ ゴシック" w:cs="ＭＳ ゴシック" w:hint="eastAsia"/>
        </w:rPr>
        <w:t xml:space="preserve">            Tag/*.tag ... information on measurement</w:t>
      </w:r>
    </w:p>
    <w:p w14:paraId="04273C6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045179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Outputs: Par/*.par ... optical thickness, refractive index,</w:t>
      </w:r>
    </w:p>
    <w:p w14:paraId="25A672A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              single scattering albedo</w:t>
      </w:r>
    </w:p>
    <w:p w14:paraId="7D88CA6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Vol/*.vol ... volume spectrum (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[cm3/cm2])</w:t>
      </w:r>
    </w:p>
    <w:p w14:paraId="03C8CC0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lastRenderedPageBreak/>
        <w:t xml:space="preserve">            Aur/*.aur ... measured and retrieved sky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radiance</w:t>
      </w:r>
      <w:proofErr w:type="gramEnd"/>
    </w:p>
    <w:p w14:paraId="4948B5E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      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 xml:space="preserve"> ... phase function</w:t>
      </w:r>
    </w:p>
    <w:p w14:paraId="0577856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545D7D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All results are output to one file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Out/*.out, if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it is chosen.</w:t>
      </w:r>
    </w:p>
    <w:p w14:paraId="73767D5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23B366D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47C55A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6. Examples for PREDE data processing</w:t>
      </w:r>
    </w:p>
    <w:p w14:paraId="20EE35C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-------------------------------------</w:t>
      </w:r>
    </w:p>
    <w:p w14:paraId="6D917B1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012C07D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6-1. Example.1                                            ... example1/</w:t>
      </w:r>
    </w:p>
    <w:p w14:paraId="113648F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A9A98A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An example for typical processing of measurements on GROUND is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given</w:t>
      </w:r>
      <w:proofErr w:type="gramEnd"/>
    </w:p>
    <w:p w14:paraId="47DF315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the directory examples/example1/.</w:t>
      </w:r>
    </w:p>
    <w:p w14:paraId="5874EA1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184453A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6-2. Example.2                                            ... example2/</w:t>
      </w:r>
    </w:p>
    <w:p w14:paraId="1049564E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880A9C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An example for typical processing of measurements on SHIP is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given</w:t>
      </w:r>
      <w:proofErr w:type="gramEnd"/>
    </w:p>
    <w:p w14:paraId="2AFD2C8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 the directory examples/example2/.  At present pitching and rolling</w:t>
      </w:r>
    </w:p>
    <w:p w14:paraId="4DA2019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of ship leaves out of consideration in analyses of ship-born data.</w:t>
      </w:r>
    </w:p>
    <w:p w14:paraId="5B241A2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130C46A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8FE36A6" w14:textId="67C2B68D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7. Other software</w:t>
      </w:r>
    </w:p>
    <w:p w14:paraId="2B8365E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</w:t>
      </w:r>
    </w:p>
    <w:p w14:paraId="6AEA3D5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73F2EC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7-1. Calculation of calibration constants for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instrument  ...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cal_f0/</w:t>
      </w:r>
    </w:p>
    <w:p w14:paraId="0DF381B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1C3D3A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Calibration constants (F0) for the instrument are determined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from</w:t>
      </w:r>
      <w:proofErr w:type="gramEnd"/>
    </w:p>
    <w:p w14:paraId="609C3BE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sky radiance data by the Improved Langley method.  Considerable data</w:t>
      </w:r>
    </w:p>
    <w:p w14:paraId="64B4207B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are needed for this determination; data of a month at least,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usually</w:t>
      </w:r>
      <w:proofErr w:type="gramEnd"/>
    </w:p>
    <w:p w14:paraId="6D4EF4A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of several months.</w:t>
      </w:r>
    </w:p>
    <w:p w14:paraId="090CD96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It is better to examine F0 constantly in parallel with observation. </w:t>
      </w:r>
    </w:p>
    <w:p w14:paraId="4CFD0E5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231D371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7-2. Calculation of solid view angles for instrument      ... solid/</w:t>
      </w:r>
    </w:p>
    <w:p w14:paraId="32D657E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3F5F7E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Initial solid view angles (SVA) for the instrument are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given</w:t>
      </w:r>
      <w:proofErr w:type="gramEnd"/>
    </w:p>
    <w:p w14:paraId="6E34365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by PREDE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Co.,Ltd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.</w:t>
      </w:r>
      <w:proofErr w:type="gramEnd"/>
      <w:r w:rsidRPr="00E32F9D">
        <w:rPr>
          <w:rFonts w:ascii="ＭＳ ゴシック" w:eastAsia="ＭＳ ゴシック" w:hAnsi="ＭＳ ゴシック" w:cs="ＭＳ ゴシック" w:hint="eastAsia"/>
        </w:rPr>
        <w:t xml:space="preserve">   In long-term observation it is better to</w:t>
      </w:r>
    </w:p>
    <w:p w14:paraId="641607F0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lastRenderedPageBreak/>
        <w:t xml:space="preserve">   examine SVA sometime regularly, for example, once every two weeks.</w:t>
      </w:r>
    </w:p>
    <w:p w14:paraId="3C3B7C1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511492D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Disk scans data for SVA calibration are got by sky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radiometer</w:t>
      </w:r>
      <w:proofErr w:type="gramEnd"/>
    </w:p>
    <w:p w14:paraId="1D53029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measurements.  Disk scans should be performed nearly at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culmination</w:t>
      </w:r>
      <w:proofErr w:type="gramEnd"/>
    </w:p>
    <w:p w14:paraId="1496968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under good sky condition (clear sky without clouds).</w:t>
      </w:r>
    </w:p>
    <w:p w14:paraId="7019535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SVA are calculated from disk scans data by 'solid' processing.</w:t>
      </w:r>
    </w:p>
    <w:p w14:paraId="49C9E55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616F833B" w14:textId="76BB0B95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7-</w:t>
      </w:r>
      <w:r w:rsidR="002546BA">
        <w:rPr>
          <w:rFonts w:ascii="ＭＳ ゴシック" w:eastAsia="ＭＳ ゴシック" w:hAnsi="ＭＳ ゴシック" w:cs="ＭＳ ゴシック"/>
        </w:rPr>
        <w:t>3</w:t>
      </w:r>
      <w:r w:rsidRPr="00E32F9D">
        <w:rPr>
          <w:rFonts w:ascii="ＭＳ ゴシック" w:eastAsia="ＭＳ ゴシック" w:hAnsi="ＭＳ ゴシック" w:cs="ＭＳ ゴシック" w:hint="eastAsia"/>
        </w:rPr>
        <w:t xml:space="preserve">. Making of a Mie-kernel file                          ...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tkrnl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/</w:t>
      </w:r>
    </w:p>
    <w:p w14:paraId="0E0A65B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FED244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'MIEKER' is a table of efficiency factors for extinction,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scattering</w:t>
      </w:r>
      <w:proofErr w:type="gramEnd"/>
    </w:p>
    <w:p w14:paraId="079588D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and its angular distributions of a Mie particle (Mie kernel).</w:t>
      </w:r>
    </w:p>
    <w:p w14:paraId="0EB074A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Complex refractive index and size parameter of a particle and its</w:t>
      </w:r>
    </w:p>
    <w:p w14:paraId="227819D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scattering angles are set in the '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' file.</w:t>
      </w:r>
    </w:p>
    <w:p w14:paraId="7484FC0A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Your custom-made 'MIEKER' can be made by changing parameters in</w:t>
      </w:r>
    </w:p>
    <w:p w14:paraId="2CC5F3C9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'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tkrnl.par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>'.</w:t>
      </w:r>
    </w:p>
    <w:p w14:paraId="41262C14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</w:t>
      </w:r>
    </w:p>
    <w:p w14:paraId="7075CEB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288E978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8. Copyright and Contact Information</w:t>
      </w:r>
    </w:p>
    <w:p w14:paraId="0971A57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------------------------------------</w:t>
      </w:r>
    </w:p>
    <w:p w14:paraId="67E4BBD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4D06EE23" w14:textId="6AA042CE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Copyright(C) 2006- Prof. Nakajima's Radiation Group, </w:t>
      </w:r>
      <w:r w:rsidR="003A435A">
        <w:rPr>
          <w:rFonts w:ascii="ＭＳ ゴシック" w:eastAsia="ＭＳ ゴシック" w:hAnsi="ＭＳ ゴシック" w:cs="ＭＳ ゴシック"/>
        </w:rPr>
        <w:t>CCSR</w:t>
      </w:r>
      <w:r w:rsidRPr="00E32F9D">
        <w:rPr>
          <w:rFonts w:ascii="ＭＳ ゴシック" w:eastAsia="ＭＳ ゴシック" w:hAnsi="ＭＳ ゴシック" w:cs="ＭＳ ゴシック" w:hint="eastAsia"/>
        </w:rPr>
        <w:t>.</w:t>
      </w:r>
    </w:p>
    <w:p w14:paraId="1DEA960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All right reserved.</w:t>
      </w:r>
    </w:p>
    <w:p w14:paraId="4B8B225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33B0AD6F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All the resources of </w:t>
      </w:r>
      <w:proofErr w:type="spellStart"/>
      <w:r w:rsidRPr="00E32F9D">
        <w:rPr>
          <w:rFonts w:ascii="ＭＳ ゴシック" w:eastAsia="ＭＳ ゴシック" w:hAnsi="ＭＳ ゴシック" w:cs="ＭＳ ゴシック" w:hint="eastAsia"/>
        </w:rPr>
        <w:t>Skyrad.pack</w:t>
      </w:r>
      <w:proofErr w:type="spellEnd"/>
      <w:r w:rsidRPr="00E32F9D">
        <w:rPr>
          <w:rFonts w:ascii="ＭＳ ゴシック" w:eastAsia="ＭＳ ゴシック" w:hAnsi="ＭＳ ゴシック" w:cs="ＭＳ ゴシック" w:hint="eastAsia"/>
        </w:rPr>
        <w:t xml:space="preserve"> are copyrighted by prof.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Nakajima's</w:t>
      </w:r>
      <w:proofErr w:type="gramEnd"/>
    </w:p>
    <w:p w14:paraId="1BFA48A7" w14:textId="67CBE4FB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Radiation Group, </w:t>
      </w:r>
      <w:r w:rsidR="003A435A">
        <w:rPr>
          <w:rFonts w:ascii="ＭＳ ゴシック" w:eastAsia="ＭＳ ゴシック" w:hAnsi="ＭＳ ゴシック" w:cs="ＭＳ ゴシック"/>
        </w:rPr>
        <w:t>CCSR</w:t>
      </w:r>
      <w:r w:rsidRPr="00E32F9D">
        <w:rPr>
          <w:rFonts w:ascii="ＭＳ ゴシック" w:eastAsia="ＭＳ ゴシック" w:hAnsi="ＭＳ ゴシック" w:cs="ＭＳ ゴシック" w:hint="eastAsia"/>
        </w:rPr>
        <w:t xml:space="preserve">, University of Tokyo.  Software package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are</w:t>
      </w:r>
      <w:proofErr w:type="gramEnd"/>
    </w:p>
    <w:p w14:paraId="6BC1F38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freely available by downloading from the </w:t>
      </w:r>
      <w:proofErr w:type="spellStart"/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OpenCLASTR</w:t>
      </w:r>
      <w:proofErr w:type="spellEnd"/>
      <w:proofErr w:type="gramEnd"/>
    </w:p>
    <w:p w14:paraId="0AA8591D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776F63B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http://www.ccsr.u-tokyo.ac.jp/~clastr/</w:t>
      </w:r>
    </w:p>
    <w:p w14:paraId="0750FD1C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490AD371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Individuals and Institutions must identify themselves </w:t>
      </w:r>
      <w:proofErr w:type="gramStart"/>
      <w:r w:rsidRPr="00E32F9D">
        <w:rPr>
          <w:rFonts w:ascii="ＭＳ ゴシック" w:eastAsia="ＭＳ ゴシック" w:hAnsi="ＭＳ ゴシック" w:cs="ＭＳ ゴシック" w:hint="eastAsia"/>
        </w:rPr>
        <w:t>through</w:t>
      </w:r>
      <w:proofErr w:type="gramEnd"/>
    </w:p>
    <w:p w14:paraId="3F5E7FB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a web-based registration process.</w:t>
      </w:r>
    </w:p>
    <w:p w14:paraId="2755D437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22BB01D2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For general inquiries and support</w:t>
      </w:r>
    </w:p>
    <w:p w14:paraId="7B41A5D5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Dr. Kazuma Aoki, Toyama University</w:t>
      </w:r>
    </w:p>
    <w:p w14:paraId="2083E6B3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 xml:space="preserve">     kazuma@sci.u-toyama.ac.jp</w:t>
      </w:r>
    </w:p>
    <w:p w14:paraId="7F36207D" w14:textId="77777777" w:rsid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475EC643" w14:textId="793D33B8" w:rsidR="003A435A" w:rsidRPr="002B6AD9" w:rsidRDefault="003A435A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lastRenderedPageBreak/>
        <w:t>9</w:t>
      </w:r>
      <w:r w:rsidRPr="002B6AD9">
        <w:rPr>
          <w:rFonts w:ascii="ＭＳ ゴシック" w:eastAsia="ＭＳ ゴシック" w:hAnsi="ＭＳ ゴシック" w:cs="ＭＳ ゴシック"/>
        </w:rPr>
        <w:t xml:space="preserve">. Data policy </w:t>
      </w:r>
    </w:p>
    <w:p w14:paraId="628D0ED3" w14:textId="77777777" w:rsidR="00295B7E" w:rsidRPr="002B6AD9" w:rsidRDefault="003A435A" w:rsidP="003A435A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/>
        </w:rPr>
        <w:t xml:space="preserve">Libraries included in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the </w:t>
      </w:r>
      <w:proofErr w:type="spellStart"/>
      <w:r w:rsidRPr="002B6AD9">
        <w:rPr>
          <w:rFonts w:ascii="ＭＳ ゴシック" w:eastAsia="ＭＳ ゴシック" w:hAnsi="ＭＳ ゴシック" w:cs="ＭＳ ゴシック" w:hint="eastAsia"/>
        </w:rPr>
        <w:t>OpenCLASTR</w:t>
      </w:r>
      <w:proofErr w:type="spellEnd"/>
      <w:r w:rsidRPr="002B6AD9">
        <w:rPr>
          <w:rFonts w:ascii="ＭＳ ゴシック" w:eastAsia="ＭＳ ゴシック" w:hAnsi="ＭＳ ゴシック"/>
        </w:rPr>
        <w:t xml:space="preserve"> are provided to users with the </w:t>
      </w:r>
    </w:p>
    <w:p w14:paraId="7BAF3372" w14:textId="77777777" w:rsidR="00295B7E" w:rsidRPr="002B6AD9" w:rsidRDefault="00295B7E" w:rsidP="003A435A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 xml:space="preserve">understanding that they will be used only for non-profit </w:t>
      </w:r>
      <w:proofErr w:type="gramStart"/>
      <w:r w:rsidR="003A435A" w:rsidRPr="002B6AD9">
        <w:rPr>
          <w:rFonts w:ascii="ＭＳ ゴシック" w:eastAsia="ＭＳ ゴシック" w:hAnsi="ＭＳ ゴシック"/>
        </w:rPr>
        <w:t>scientific</w:t>
      </w:r>
      <w:proofErr w:type="gramEnd"/>
      <w:r w:rsidR="003A435A" w:rsidRPr="002B6AD9">
        <w:rPr>
          <w:rFonts w:ascii="ＭＳ ゴシック" w:eastAsia="ＭＳ ゴシック" w:hAnsi="ＭＳ ゴシック"/>
        </w:rPr>
        <w:t xml:space="preserve"> </w:t>
      </w:r>
    </w:p>
    <w:p w14:paraId="6EF9954E" w14:textId="77777777" w:rsidR="00295B7E" w:rsidRPr="002B6AD9" w:rsidRDefault="00295B7E" w:rsidP="003A435A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 xml:space="preserve">or educational purposes, the origin of the data, programs, parameters, </w:t>
      </w:r>
    </w:p>
    <w:p w14:paraId="2F80A360" w14:textId="7572554B" w:rsidR="00295B7E" w:rsidRPr="002B6AD9" w:rsidRDefault="00295B7E" w:rsidP="003A435A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 xml:space="preserve">are always acknowledged, and the users should assume </w:t>
      </w:r>
      <w:proofErr w:type="gramStart"/>
      <w:r w:rsidR="003A435A" w:rsidRPr="002B6AD9">
        <w:rPr>
          <w:rFonts w:ascii="ＭＳ ゴシック" w:eastAsia="ＭＳ ゴシック" w:hAnsi="ＭＳ ゴシック"/>
        </w:rPr>
        <w:t>complete</w:t>
      </w:r>
      <w:proofErr w:type="gramEnd"/>
      <w:r w:rsidRPr="002B6AD9">
        <w:rPr>
          <w:rFonts w:ascii="ＭＳ ゴシック" w:eastAsia="ＭＳ ゴシック" w:hAnsi="ＭＳ ゴシック"/>
        </w:rPr>
        <w:t xml:space="preserve"> </w:t>
      </w:r>
    </w:p>
    <w:p w14:paraId="37DE9031" w14:textId="77777777" w:rsidR="00295B7E" w:rsidRPr="002B6AD9" w:rsidRDefault="00295B7E" w:rsidP="00295B7E">
      <w:pPr>
        <w:pStyle w:val="a3"/>
        <w:ind w:left="105" w:hangingChars="50" w:hanging="105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 xml:space="preserve">responsibility for any direct and indirect damages due to use of these </w:t>
      </w:r>
    </w:p>
    <w:p w14:paraId="6C7742EA" w14:textId="704E7D11" w:rsidR="003A435A" w:rsidRPr="002B6AD9" w:rsidRDefault="00295B7E" w:rsidP="00295B7E">
      <w:pPr>
        <w:pStyle w:val="a3"/>
        <w:ind w:left="105" w:hangingChars="50" w:hanging="105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>libraries.</w:t>
      </w:r>
    </w:p>
    <w:p w14:paraId="116CDC10" w14:textId="77777777" w:rsidR="003A435A" w:rsidRPr="002B6AD9" w:rsidRDefault="003A435A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4BF64A02" w14:textId="576A8C63" w:rsidR="003A435A" w:rsidRPr="002B6AD9" w:rsidRDefault="009D2B65" w:rsidP="003A435A">
      <w:pPr>
        <w:pStyle w:val="a3"/>
        <w:rPr>
          <w:rFonts w:ascii="ＭＳ ゴシック" w:eastAsia="ＭＳ ゴシック" w:hAnsi="ＭＳ ゴシック" w:cs="ＭＳ ゴシック"/>
          <w:color w:val="000000" w:themeColor="text1"/>
        </w:rPr>
      </w:pPr>
      <w:r w:rsidRPr="002B6AD9">
        <w:rPr>
          <w:rFonts w:ascii="ＭＳ ゴシック" w:eastAsia="ＭＳ ゴシック" w:hAnsi="ＭＳ ゴシック" w:cs="ＭＳ ゴシック"/>
        </w:rPr>
        <w:t>10</w:t>
      </w:r>
      <w:r w:rsidR="003A435A" w:rsidRPr="002B6AD9">
        <w:rPr>
          <w:rFonts w:ascii="ＭＳ ゴシック" w:eastAsia="ＭＳ ゴシック" w:hAnsi="ＭＳ ゴシック" w:cs="ＭＳ ゴシック" w:hint="eastAsia"/>
        </w:rPr>
        <w:t xml:space="preserve">. </w:t>
      </w:r>
      <w:r w:rsidR="003A435A" w:rsidRPr="002B6AD9">
        <w:rPr>
          <w:rFonts w:ascii="ＭＳ ゴシック" w:eastAsia="ＭＳ ゴシック" w:hAnsi="ＭＳ ゴシック" w:cs="ＭＳ ゴシック"/>
          <w:color w:val="000000" w:themeColor="text1"/>
        </w:rPr>
        <w:t xml:space="preserve">How to </w:t>
      </w:r>
      <w:r w:rsidR="003A435A" w:rsidRPr="002B6AD9">
        <w:rPr>
          <w:rFonts w:ascii="ＭＳ ゴシック" w:eastAsia="ＭＳ ゴシック" w:hAnsi="ＭＳ ゴシック"/>
          <w:color w:val="000000" w:themeColor="text1"/>
        </w:rPr>
        <w:t>Acknowledgement</w:t>
      </w:r>
    </w:p>
    <w:p w14:paraId="475854AD" w14:textId="77777777" w:rsidR="00316ABC" w:rsidRPr="002B6AD9" w:rsidRDefault="003A435A" w:rsidP="003A435A">
      <w:pPr>
        <w:widowControl/>
        <w:jc w:val="left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/>
        </w:rPr>
        <w:t xml:space="preserve">Every </w:t>
      </w:r>
      <w:proofErr w:type="gramStart"/>
      <w:r w:rsidRPr="002B6AD9">
        <w:rPr>
          <w:rFonts w:ascii="ＭＳ ゴシック" w:eastAsia="ＭＳ ゴシック" w:hAnsi="ＭＳ ゴシック"/>
        </w:rPr>
        <w:t>researchers</w:t>
      </w:r>
      <w:proofErr w:type="gramEnd"/>
      <w:r w:rsidRPr="002B6AD9">
        <w:rPr>
          <w:rFonts w:ascii="ＭＳ ゴシック" w:eastAsia="ＭＳ ゴシック" w:hAnsi="ＭＳ ゴシック"/>
        </w:rPr>
        <w:t xml:space="preserve">, scientists, engineers, teachers who will publish </w:t>
      </w:r>
    </w:p>
    <w:p w14:paraId="7EBEA420" w14:textId="77777777" w:rsidR="00316ABC" w:rsidRPr="002B6AD9" w:rsidRDefault="00316ABC" w:rsidP="003A435A">
      <w:pPr>
        <w:widowControl/>
        <w:jc w:val="left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 xml:space="preserve">papers should acknowledge the contributions of </w:t>
      </w:r>
      <w:proofErr w:type="spellStart"/>
      <w:r w:rsidR="003A435A" w:rsidRPr="002B6AD9">
        <w:rPr>
          <w:rFonts w:ascii="ＭＳ ゴシック" w:eastAsia="ＭＳ ゴシック" w:hAnsi="ＭＳ ゴシック"/>
        </w:rPr>
        <w:t>OpenCLASTR</w:t>
      </w:r>
      <w:proofErr w:type="spellEnd"/>
      <w:r w:rsidR="003A435A" w:rsidRPr="002B6AD9">
        <w:rPr>
          <w:rFonts w:ascii="ＭＳ ゴシック" w:eastAsia="ＭＳ ゴシック" w:hAnsi="ＭＳ ゴシック"/>
        </w:rPr>
        <w:t xml:space="preserve"> and </w:t>
      </w:r>
      <w:proofErr w:type="gramStart"/>
      <w:r w:rsidR="003A435A" w:rsidRPr="002B6AD9">
        <w:rPr>
          <w:rFonts w:ascii="ＭＳ ゴシック" w:eastAsia="ＭＳ ゴシック" w:hAnsi="ＭＳ ゴシック"/>
        </w:rPr>
        <w:t>package</w:t>
      </w:r>
      <w:proofErr w:type="gramEnd"/>
      <w:r w:rsidR="003A435A" w:rsidRPr="002B6AD9">
        <w:rPr>
          <w:rFonts w:ascii="ＭＳ ゴシック" w:eastAsia="ＭＳ ゴシック" w:hAnsi="ＭＳ ゴシック"/>
        </w:rPr>
        <w:t xml:space="preserve"> </w:t>
      </w:r>
    </w:p>
    <w:p w14:paraId="163DA556" w14:textId="77777777" w:rsidR="00316ABC" w:rsidRPr="002B6AD9" w:rsidRDefault="00316ABC" w:rsidP="003A435A">
      <w:pPr>
        <w:widowControl/>
        <w:jc w:val="left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>developer(s), with a</w:t>
      </w:r>
      <w:r w:rsidRPr="002B6AD9">
        <w:rPr>
          <w:rFonts w:ascii="ＭＳ ゴシック" w:eastAsia="ＭＳ ゴシック" w:hAnsi="ＭＳ ゴシック" w:hint="eastAsia"/>
        </w:rPr>
        <w:t xml:space="preserve"> </w:t>
      </w:r>
      <w:r w:rsidR="003A435A" w:rsidRPr="002B6AD9">
        <w:rPr>
          <w:rFonts w:ascii="ＭＳ ゴシック" w:eastAsia="ＭＳ ゴシック" w:hAnsi="ＭＳ ゴシック"/>
        </w:rPr>
        <w:t xml:space="preserve">sentence and publication lists suggested below. </w:t>
      </w:r>
    </w:p>
    <w:p w14:paraId="77CC8939" w14:textId="77777777" w:rsidR="00316ABC" w:rsidRPr="002B6AD9" w:rsidRDefault="00316ABC" w:rsidP="003A435A">
      <w:pPr>
        <w:widowControl/>
        <w:jc w:val="left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 xml:space="preserve">If you got considerable supports from </w:t>
      </w:r>
      <w:proofErr w:type="spellStart"/>
      <w:r w:rsidR="003A435A" w:rsidRPr="002B6AD9">
        <w:rPr>
          <w:rFonts w:ascii="ＭＳ ゴシック" w:eastAsia="ＭＳ ゴシック" w:hAnsi="ＭＳ ゴシック"/>
        </w:rPr>
        <w:t>OpenCLASTR</w:t>
      </w:r>
      <w:proofErr w:type="spellEnd"/>
      <w:r w:rsidR="003A435A" w:rsidRPr="002B6AD9">
        <w:rPr>
          <w:rFonts w:ascii="ＭＳ ゴシック" w:eastAsia="ＭＳ ゴシック" w:hAnsi="ＭＳ ゴシック"/>
        </w:rPr>
        <w:t xml:space="preserve"> colleagues or package</w:t>
      </w:r>
      <w:r w:rsidRPr="002B6AD9">
        <w:rPr>
          <w:rFonts w:ascii="ＭＳ ゴシック" w:eastAsia="ＭＳ ゴシック" w:hAnsi="ＭＳ ゴシック"/>
        </w:rPr>
        <w:t xml:space="preserve"> </w:t>
      </w:r>
    </w:p>
    <w:p w14:paraId="66E2BE3A" w14:textId="4AA162C3" w:rsidR="003A435A" w:rsidRPr="002B6AD9" w:rsidRDefault="00316ABC" w:rsidP="003A435A">
      <w:pPr>
        <w:widowControl/>
        <w:jc w:val="left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="003A435A" w:rsidRPr="002B6AD9">
        <w:rPr>
          <w:rFonts w:ascii="ＭＳ ゴシック" w:eastAsia="ＭＳ ゴシック" w:hAnsi="ＭＳ ゴシック"/>
        </w:rPr>
        <w:t>developer(s), please contain individual name(s) as co-author(s).</w:t>
      </w:r>
    </w:p>
    <w:p w14:paraId="52BFDC03" w14:textId="77777777" w:rsidR="00316ABC" w:rsidRPr="002B6AD9" w:rsidRDefault="00316ABC" w:rsidP="00316ABC">
      <w:pPr>
        <w:pStyle w:val="a3"/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</w:pPr>
    </w:p>
    <w:p w14:paraId="6D307B82" w14:textId="2A24FC51" w:rsidR="003A435A" w:rsidRPr="002B6AD9" w:rsidRDefault="00316ABC" w:rsidP="00316ABC">
      <w:pPr>
        <w:pStyle w:val="a3"/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</w:pPr>
      <w:r w:rsidRPr="002B6AD9">
        <w:rPr>
          <w:rFonts w:ascii="ＭＳ ゴシック" w:eastAsia="ＭＳ ゴシック" w:hAnsi="ＭＳ ゴシック" w:cs="ＭＳ Ｐゴシック" w:hint="eastAsia"/>
          <w:color w:val="000000" w:themeColor="text1"/>
          <w:kern w:val="0"/>
          <w:szCs w:val="21"/>
          <w14:ligatures w14:val="none"/>
        </w:rPr>
        <w:t xml:space="preserve"> </w:t>
      </w:r>
      <w:r w:rsidR="003A435A" w:rsidRPr="002B6AD9">
        <w:rPr>
          <w:rFonts w:ascii="ＭＳ ゴシック" w:eastAsia="ＭＳ ゴシック" w:hAnsi="ＭＳ ゴシック" w:cs="ＭＳ Ｐゴシック" w:hint="eastAsia"/>
          <w:color w:val="000000" w:themeColor="text1"/>
          <w:kern w:val="0"/>
          <w:szCs w:val="21"/>
          <w14:ligatures w14:val="none"/>
        </w:rPr>
        <w:t>[</w:t>
      </w:r>
      <w:r w:rsidR="003A435A" w:rsidRPr="002B6AD9">
        <w:rPr>
          <w:rFonts w:ascii="ＭＳ ゴシック" w:eastAsia="ＭＳ ゴシック" w:hAnsi="ＭＳ ゴシック"/>
          <w:color w:val="000000" w:themeColor="text1"/>
        </w:rPr>
        <w:t>Acknowledgement</w:t>
      </w:r>
      <w:r w:rsidR="003A435A"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>]</w:t>
      </w:r>
    </w:p>
    <w:p w14:paraId="5E615D9B" w14:textId="5850D9B3" w:rsidR="00D748A2" w:rsidRPr="002B6AD9" w:rsidRDefault="003A435A" w:rsidP="003A435A">
      <w:pPr>
        <w:pStyle w:val="a3"/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 xml:space="preserve">“The author(s) are grateful to </w:t>
      </w:r>
      <w:proofErr w:type="spellStart"/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>OpenCLASTR</w:t>
      </w:r>
      <w:proofErr w:type="spellEnd"/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 xml:space="preserve"> project for </w:t>
      </w:r>
      <w:proofErr w:type="gramStart"/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>using</w:t>
      </w:r>
      <w:proofErr w:type="gramEnd"/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 xml:space="preserve"> </w:t>
      </w:r>
    </w:p>
    <w:p w14:paraId="11177528" w14:textId="0C4537D1" w:rsidR="003A435A" w:rsidRPr="002B6AD9" w:rsidRDefault="00D748A2" w:rsidP="003A435A">
      <w:pPr>
        <w:pStyle w:val="a3"/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proofErr w:type="spellStart"/>
      <w:r w:rsidRPr="002B6AD9">
        <w:rPr>
          <w:rFonts w:ascii="ＭＳ ゴシック" w:eastAsia="ＭＳ ゴシック" w:hAnsi="ＭＳ ゴシック" w:cs="AppleSystemUIFont"/>
          <w:kern w:val="0"/>
          <w:szCs w:val="21"/>
        </w:rPr>
        <w:t>Skyradiometer</w:t>
      </w:r>
      <w:proofErr w:type="spellEnd"/>
      <w:r w:rsidRPr="002B6AD9">
        <w:rPr>
          <w:rFonts w:ascii="ＭＳ ゴシック" w:eastAsia="ＭＳ ゴシック" w:hAnsi="ＭＳ ゴシック" w:cs="AppleSystemUIFont"/>
          <w:kern w:val="0"/>
          <w:szCs w:val="21"/>
        </w:rPr>
        <w:t xml:space="preserve"> analysis package</w:t>
      </w:r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 xml:space="preserve"> </w:t>
      </w:r>
      <w:r w:rsidR="003A435A"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>(</w:t>
      </w:r>
      <w:proofErr w:type="spellStart"/>
      <w:r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>SKYRAD.pack</w:t>
      </w:r>
      <w:proofErr w:type="spellEnd"/>
      <w:r w:rsidR="003A435A" w:rsidRPr="002B6AD9">
        <w:rPr>
          <w:rFonts w:ascii="ＭＳ ゴシック" w:eastAsia="ＭＳ ゴシック" w:hAnsi="ＭＳ ゴシック" w:cs="ＭＳ Ｐゴシック"/>
          <w:color w:val="000000" w:themeColor="text1"/>
          <w:kern w:val="0"/>
          <w:szCs w:val="21"/>
          <w14:ligatures w14:val="none"/>
        </w:rPr>
        <w:t>) in this research.”</w:t>
      </w:r>
    </w:p>
    <w:p w14:paraId="718D96D5" w14:textId="77777777" w:rsidR="00316ABC" w:rsidRPr="002B6AD9" w:rsidRDefault="00316ABC" w:rsidP="00316ABC">
      <w:pPr>
        <w:pStyle w:val="a3"/>
        <w:rPr>
          <w:rFonts w:ascii="ＭＳ ゴシック" w:eastAsia="ＭＳ ゴシック" w:hAnsi="ＭＳ ゴシック" w:cs="ＭＳ ゴシック"/>
        </w:rPr>
      </w:pPr>
    </w:p>
    <w:p w14:paraId="1C52324F" w14:textId="3E8E5E5D" w:rsidR="002A5FCC" w:rsidRPr="002A5FCC" w:rsidRDefault="00316ABC" w:rsidP="003A435A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="003A435A" w:rsidRPr="002B6AD9">
        <w:rPr>
          <w:rFonts w:ascii="ＭＳ ゴシック" w:eastAsia="ＭＳ ゴシック" w:hAnsi="ＭＳ ゴシック" w:cs="ＭＳ ゴシック" w:hint="eastAsia"/>
        </w:rPr>
        <w:t>[</w:t>
      </w:r>
      <w:r w:rsidR="003A435A" w:rsidRPr="002B6AD9">
        <w:rPr>
          <w:rFonts w:ascii="ＭＳ ゴシック" w:eastAsia="ＭＳ ゴシック" w:hAnsi="ＭＳ ゴシック" w:cs="ＭＳ ゴシック"/>
        </w:rPr>
        <w:t>Reference]</w:t>
      </w:r>
    </w:p>
    <w:p w14:paraId="434088BA" w14:textId="77777777" w:rsidR="002A5FCC" w:rsidRDefault="002A5FCC" w:rsidP="003A435A">
      <w:pPr>
        <w:pStyle w:val="a3"/>
        <w:rPr>
          <w:rFonts w:ascii="ＭＳ ゴシック" w:eastAsia="ＭＳ ゴシック" w:hAnsi="ＭＳ ゴシック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Nakajima, T., M.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Campanelli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H. Che, V.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Estellés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H.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Irie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S.-W. Kim, </w:t>
      </w:r>
    </w:p>
    <w:p w14:paraId="25B207ED" w14:textId="77777777" w:rsidR="002A5FCC" w:rsidRDefault="002A5FCC" w:rsidP="003A435A">
      <w:pPr>
        <w:pStyle w:val="a3"/>
        <w:rPr>
          <w:rFonts w:ascii="ＭＳ ゴシック" w:eastAsia="ＭＳ ゴシック" w:hAnsi="ＭＳ ゴシック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J. Kim, D. Liu, T. Nishizawa, G.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Pandithurai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V. K.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Soni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B. Thana, </w:t>
      </w:r>
    </w:p>
    <w:p w14:paraId="0CDC1F0D" w14:textId="77777777" w:rsidR="002A5FCC" w:rsidRDefault="002A5FCC" w:rsidP="003A435A">
      <w:pPr>
        <w:pStyle w:val="a3"/>
        <w:rPr>
          <w:rFonts w:ascii="ＭＳ ゴシック" w:eastAsia="ＭＳ ゴシック" w:hAnsi="ＭＳ ゴシック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>N.-U. T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ugjsurn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K. Aoki, S. Go, M. Hashimoto, A.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Higurashi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S.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Kazadzis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</w:t>
      </w:r>
    </w:p>
    <w:p w14:paraId="213DF088" w14:textId="77777777" w:rsidR="002A5FCC" w:rsidRDefault="002A5FCC" w:rsidP="003A435A">
      <w:pPr>
        <w:pStyle w:val="a3"/>
        <w:rPr>
          <w:rFonts w:ascii="ＭＳ ゴシック" w:eastAsia="ＭＳ ゴシック" w:hAnsi="ＭＳ ゴシック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P. Khatri, N.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Kouremeti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R. Kudo, F.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Marenco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M.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Momoi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S. S. </w:t>
      </w:r>
      <w:proofErr w:type="spellStart"/>
      <w:r w:rsidRPr="002A5FCC">
        <w:rPr>
          <w:rFonts w:ascii="ＭＳ ゴシック" w:eastAsia="ＭＳ ゴシック" w:hAnsi="ＭＳ ゴシック"/>
          <w:color w:val="000000"/>
          <w:szCs w:val="21"/>
        </w:rPr>
        <w:t>Ningombam</w:t>
      </w:r>
      <w:proofErr w:type="spellEnd"/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, </w:t>
      </w:r>
    </w:p>
    <w:p w14:paraId="6BF66194" w14:textId="77777777" w:rsidR="002A5FCC" w:rsidRDefault="002A5FCC" w:rsidP="003A435A">
      <w:pPr>
        <w:pStyle w:val="a3"/>
        <w:rPr>
          <w:rFonts w:ascii="ＭＳ ゴシック" w:eastAsia="ＭＳ ゴシック" w:hAnsi="ＭＳ ゴシック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C. L. Ryder, A. Uchiyama, A. Yamazaki </w:t>
      </w:r>
      <w:r>
        <w:rPr>
          <w:rFonts w:ascii="ＭＳ ゴシック" w:eastAsia="ＭＳ ゴシック" w:hAnsi="ＭＳ ゴシック"/>
          <w:color w:val="000000"/>
          <w:szCs w:val="21"/>
        </w:rPr>
        <w:t>(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>2020</w:t>
      </w:r>
      <w:r>
        <w:rPr>
          <w:rFonts w:ascii="ＭＳ ゴシック" w:eastAsia="ＭＳ ゴシック" w:hAnsi="ＭＳ ゴシック"/>
          <w:color w:val="000000"/>
          <w:szCs w:val="21"/>
        </w:rPr>
        <w:t>)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: An overview of and issues </w:t>
      </w:r>
    </w:p>
    <w:p w14:paraId="7016E0C1" w14:textId="77777777" w:rsidR="002A5FCC" w:rsidRDefault="002A5FCC" w:rsidP="003A435A">
      <w:pPr>
        <w:pStyle w:val="a3"/>
        <w:rPr>
          <w:rFonts w:ascii="ＭＳ ゴシック" w:eastAsia="ＭＳ ゴシック" w:hAnsi="ＭＳ ゴシック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 xml:space="preserve">with sky radiometer technology and SKYNET. Atmos. Meas. Tech., 13, </w:t>
      </w:r>
    </w:p>
    <w:p w14:paraId="46F814E9" w14:textId="36471645" w:rsidR="002A5FCC" w:rsidRPr="002A5FCC" w:rsidRDefault="002A5FCC" w:rsidP="003A435A">
      <w:pPr>
        <w:pStyle w:val="a3"/>
        <w:rPr>
          <w:rFonts w:ascii="ＭＳ ゴシック" w:eastAsia="ＭＳ ゴシック" w:hAnsi="ＭＳ ゴシック" w:hint="eastAsia"/>
          <w:color w:val="000000"/>
          <w:szCs w:val="21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A5FCC">
        <w:rPr>
          <w:rFonts w:ascii="ＭＳ ゴシック" w:eastAsia="ＭＳ ゴシック" w:hAnsi="ＭＳ ゴシック"/>
          <w:color w:val="000000"/>
          <w:szCs w:val="21"/>
        </w:rPr>
        <w:t>4195–4218, doi.org/10.5194/amt-13-4195-2020.</w:t>
      </w:r>
    </w:p>
    <w:p w14:paraId="502BA5A9" w14:textId="77777777" w:rsidR="003A435A" w:rsidRPr="002B6AD9" w:rsidRDefault="003A435A" w:rsidP="00E32F9D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hint="eastAsia"/>
        </w:rPr>
        <w:t xml:space="preserve"> </w:t>
      </w:r>
      <w:r w:rsidRPr="002B6AD9">
        <w:rPr>
          <w:rFonts w:ascii="ＭＳ ゴシック" w:eastAsia="ＭＳ ゴシック" w:hAnsi="ＭＳ ゴシック"/>
        </w:rPr>
        <w:t xml:space="preserve">  Hashimoto, M., T. Nakajima, O. </w:t>
      </w:r>
      <w:proofErr w:type="spellStart"/>
      <w:r w:rsidRPr="002B6AD9">
        <w:rPr>
          <w:rFonts w:ascii="ＭＳ ゴシック" w:eastAsia="ＭＳ ゴシック" w:hAnsi="ＭＳ ゴシック"/>
        </w:rPr>
        <w:t>Dubovik</w:t>
      </w:r>
      <w:proofErr w:type="spellEnd"/>
      <w:r w:rsidRPr="002B6AD9">
        <w:rPr>
          <w:rFonts w:ascii="ＭＳ ゴシック" w:eastAsia="ＭＳ ゴシック" w:hAnsi="ＭＳ ゴシック"/>
        </w:rPr>
        <w:t xml:space="preserve">, M. </w:t>
      </w:r>
      <w:proofErr w:type="spellStart"/>
      <w:r w:rsidRPr="002B6AD9">
        <w:rPr>
          <w:rFonts w:ascii="ＭＳ ゴシック" w:eastAsia="ＭＳ ゴシック" w:hAnsi="ＭＳ ゴシック"/>
        </w:rPr>
        <w:t>Campanelli</w:t>
      </w:r>
      <w:proofErr w:type="spellEnd"/>
      <w:r w:rsidRPr="002B6AD9">
        <w:rPr>
          <w:rFonts w:ascii="ＭＳ ゴシック" w:eastAsia="ＭＳ ゴシック" w:hAnsi="ＭＳ ゴシック"/>
        </w:rPr>
        <w:t xml:space="preserve">, H. Che, P. Khatri, </w:t>
      </w:r>
    </w:p>
    <w:p w14:paraId="6A4FE31A" w14:textId="0827908F" w:rsidR="003A435A" w:rsidRPr="002B6AD9" w:rsidRDefault="003A435A" w:rsidP="00E32F9D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/>
        </w:rPr>
        <w:t xml:space="preserve">T. </w:t>
      </w:r>
      <w:proofErr w:type="spellStart"/>
      <w:r w:rsidRPr="002B6AD9">
        <w:rPr>
          <w:rFonts w:ascii="ＭＳ ゴシック" w:eastAsia="ＭＳ ゴシック" w:hAnsi="ＭＳ ゴシック"/>
        </w:rPr>
        <w:t>Takamura</w:t>
      </w:r>
      <w:proofErr w:type="spellEnd"/>
      <w:r w:rsidRPr="002B6AD9">
        <w:rPr>
          <w:rFonts w:ascii="ＭＳ ゴシック" w:eastAsia="ＭＳ ゴシック" w:hAnsi="ＭＳ ゴシック"/>
        </w:rPr>
        <w:t xml:space="preserve">, and G. </w:t>
      </w:r>
      <w:proofErr w:type="spellStart"/>
      <w:r w:rsidRPr="002B6AD9">
        <w:rPr>
          <w:rFonts w:ascii="ＭＳ ゴシック" w:eastAsia="ＭＳ ゴシック" w:hAnsi="ＭＳ ゴシック"/>
        </w:rPr>
        <w:t>Pandithurai</w:t>
      </w:r>
      <w:proofErr w:type="spellEnd"/>
      <w:r w:rsidR="002A5FCC">
        <w:rPr>
          <w:rFonts w:ascii="ＭＳ ゴシック" w:eastAsia="ＭＳ ゴシック" w:hAnsi="ＭＳ ゴシック" w:hint="eastAsia"/>
        </w:rPr>
        <w:t xml:space="preserve"> </w:t>
      </w:r>
      <w:r w:rsidR="002A5FCC">
        <w:rPr>
          <w:rFonts w:ascii="ＭＳ ゴシック" w:eastAsia="ＭＳ ゴシック" w:hAnsi="ＭＳ ゴシック"/>
        </w:rPr>
        <w:t>(</w:t>
      </w:r>
      <w:r w:rsidRPr="002B6AD9">
        <w:rPr>
          <w:rFonts w:ascii="ＭＳ ゴシック" w:eastAsia="ＭＳ ゴシック" w:hAnsi="ＭＳ ゴシック"/>
        </w:rPr>
        <w:t>2012</w:t>
      </w:r>
      <w:r w:rsidR="002A5FCC">
        <w:rPr>
          <w:rFonts w:ascii="ＭＳ ゴシック" w:eastAsia="ＭＳ ゴシック" w:hAnsi="ＭＳ ゴシック" w:hint="eastAsia"/>
        </w:rPr>
        <w:t>)</w:t>
      </w:r>
      <w:r w:rsidRPr="002B6AD9">
        <w:rPr>
          <w:rFonts w:ascii="ＭＳ ゴシック" w:eastAsia="ＭＳ ゴシック" w:hAnsi="ＭＳ ゴシック"/>
        </w:rPr>
        <w:t xml:space="preserve">: Development of a new </w:t>
      </w:r>
    </w:p>
    <w:p w14:paraId="41102F91" w14:textId="233BEE4C" w:rsidR="003A435A" w:rsidRPr="002B6AD9" w:rsidRDefault="003A435A" w:rsidP="00E32F9D">
      <w:pPr>
        <w:pStyle w:val="a3"/>
        <w:rPr>
          <w:rFonts w:ascii="ＭＳ ゴシック" w:eastAsia="ＭＳ ゴシック" w:hAnsi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/>
        </w:rPr>
        <w:t xml:space="preserve">data-processing method for SKYNET sky radiometer observations. </w:t>
      </w:r>
    </w:p>
    <w:p w14:paraId="1D32A993" w14:textId="3752EEF1" w:rsidR="003A435A" w:rsidRPr="003A435A" w:rsidRDefault="003A435A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 w:cs="ＭＳ ゴシック" w:hint="eastAsia"/>
        </w:rPr>
        <w:t xml:space="preserve"> </w:t>
      </w:r>
      <w:r w:rsidRPr="002B6AD9">
        <w:rPr>
          <w:rFonts w:ascii="ＭＳ ゴシック" w:eastAsia="ＭＳ ゴシック" w:hAnsi="ＭＳ ゴシック" w:cs="ＭＳ ゴシック"/>
        </w:rPr>
        <w:t xml:space="preserve">  </w:t>
      </w:r>
      <w:r w:rsidRPr="002B6AD9">
        <w:rPr>
          <w:rFonts w:ascii="ＭＳ ゴシック" w:eastAsia="ＭＳ ゴシック" w:hAnsi="ＭＳ ゴシック"/>
        </w:rPr>
        <w:t>Atmos. Meas. Tech., 5, 2723-2737.</w:t>
      </w:r>
      <w:r w:rsidRPr="003A435A">
        <w:rPr>
          <w:rFonts w:ascii="ＭＳ ゴシック" w:eastAsia="ＭＳ ゴシック" w:hAnsi="ＭＳ ゴシック"/>
        </w:rPr>
        <w:t xml:space="preserve"> </w:t>
      </w:r>
    </w:p>
    <w:p w14:paraId="61B93275" w14:textId="77777777" w:rsidR="003A435A" w:rsidRPr="00E32F9D" w:rsidRDefault="003A435A" w:rsidP="00E32F9D">
      <w:pPr>
        <w:pStyle w:val="a3"/>
        <w:rPr>
          <w:rFonts w:ascii="ＭＳ ゴシック" w:eastAsia="ＭＳ ゴシック" w:hAnsi="ＭＳ ゴシック" w:cs="ＭＳ ゴシック"/>
        </w:rPr>
      </w:pPr>
    </w:p>
    <w:p w14:paraId="144B4A4E" w14:textId="79C0E535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  <w:r w:rsidRPr="00E32F9D">
        <w:rPr>
          <w:rFonts w:ascii="ＭＳ ゴシック" w:eastAsia="ＭＳ ゴシック" w:hAnsi="ＭＳ ゴシック" w:cs="ＭＳ ゴシック" w:hint="eastAsia"/>
        </w:rPr>
        <w:t>********************* End of ReadMe_skyrad_V</w:t>
      </w:r>
      <w:r w:rsidR="003A435A">
        <w:rPr>
          <w:rFonts w:ascii="ＭＳ ゴシック" w:eastAsia="ＭＳ ゴシック" w:hAnsi="ＭＳ ゴシック" w:cs="ＭＳ ゴシック"/>
        </w:rPr>
        <w:t>5</w:t>
      </w:r>
      <w:r w:rsidRPr="00E32F9D">
        <w:rPr>
          <w:rFonts w:ascii="ＭＳ ゴシック" w:eastAsia="ＭＳ ゴシック" w:hAnsi="ＭＳ ゴシック" w:cs="ＭＳ ゴシック" w:hint="eastAsia"/>
        </w:rPr>
        <w:t>.doc</w:t>
      </w:r>
      <w:r w:rsidR="00FC46A5">
        <w:rPr>
          <w:rFonts w:ascii="ＭＳ ゴシック" w:eastAsia="ＭＳ ゴシック" w:hAnsi="ＭＳ ゴシック" w:cs="ＭＳ ゴシック"/>
        </w:rPr>
        <w:t>x</w:t>
      </w:r>
      <w:r w:rsidRPr="00E32F9D">
        <w:rPr>
          <w:rFonts w:ascii="ＭＳ ゴシック" w:eastAsia="ＭＳ ゴシック" w:hAnsi="ＭＳ ゴシック" w:cs="ＭＳ ゴシック" w:hint="eastAsia"/>
        </w:rPr>
        <w:t xml:space="preserve"> *********************</w:t>
      </w:r>
    </w:p>
    <w:p w14:paraId="276E61D6" w14:textId="77777777" w:rsidR="00E32F9D" w:rsidRPr="00E32F9D" w:rsidRDefault="00E32F9D" w:rsidP="00E32F9D">
      <w:pPr>
        <w:pStyle w:val="a3"/>
        <w:rPr>
          <w:rFonts w:ascii="ＭＳ ゴシック" w:eastAsia="ＭＳ ゴシック" w:hAnsi="ＭＳ ゴシック" w:cs="ＭＳ ゴシック"/>
        </w:rPr>
      </w:pPr>
    </w:p>
    <w:sectPr w:rsidR="00E32F9D" w:rsidRPr="00E32F9D" w:rsidSect="002F626A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F8"/>
    <w:rsid w:val="00017F80"/>
    <w:rsid w:val="000C16BF"/>
    <w:rsid w:val="000F7164"/>
    <w:rsid w:val="00113133"/>
    <w:rsid w:val="001C49FC"/>
    <w:rsid w:val="002004F0"/>
    <w:rsid w:val="002546BA"/>
    <w:rsid w:val="00274CD9"/>
    <w:rsid w:val="00295B7E"/>
    <w:rsid w:val="002A5FCC"/>
    <w:rsid w:val="002B6AD9"/>
    <w:rsid w:val="002F5455"/>
    <w:rsid w:val="002F626A"/>
    <w:rsid w:val="00316ABC"/>
    <w:rsid w:val="003776B1"/>
    <w:rsid w:val="003A435A"/>
    <w:rsid w:val="003D0FC8"/>
    <w:rsid w:val="003F3BF8"/>
    <w:rsid w:val="00460551"/>
    <w:rsid w:val="00522158"/>
    <w:rsid w:val="005B77AB"/>
    <w:rsid w:val="0077424F"/>
    <w:rsid w:val="0091143C"/>
    <w:rsid w:val="009B3B19"/>
    <w:rsid w:val="009D2B65"/>
    <w:rsid w:val="00B5460B"/>
    <w:rsid w:val="00D748A2"/>
    <w:rsid w:val="00E32F9D"/>
    <w:rsid w:val="00E55B1A"/>
    <w:rsid w:val="00EE4EF4"/>
    <w:rsid w:val="00FA654A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C447F"/>
  <w15:chartTrackingRefBased/>
  <w15:docId w15:val="{39B643B9-1FC0-DF49-A356-CAEB0FEB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E4BAD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7E4BA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_hashi/m_hashi/hashiomto_mac10_10/m_hashi/my_Code/SKYNET/skyrad.pack_V50/ReadMe_skyrad_V5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ReadMe_skyrad_V5.dotx</Template>
  <TotalTime>52</TotalTime>
  <Pages>8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橋本　真喜子</cp:lastModifiedBy>
  <cp:revision>31</cp:revision>
  <dcterms:created xsi:type="dcterms:W3CDTF">2024-01-17T01:52:00Z</dcterms:created>
  <dcterms:modified xsi:type="dcterms:W3CDTF">2024-01-18T00:27:00Z</dcterms:modified>
</cp:coreProperties>
</file>