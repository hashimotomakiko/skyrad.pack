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DB89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3E31D7FF" w14:textId="2204D263" w:rsidR="00135D39" w:rsidRPr="00135D39" w:rsidRDefault="00135D39" w:rsidP="00A3167C">
      <w:pPr>
        <w:pStyle w:val="a3"/>
        <w:rPr>
          <w:rFonts w:ascii="ＭＳ ゴシック" w:eastAsia="ＭＳ ゴシック" w:hAnsi="ＭＳ ゴシック" w:cs="ＭＳ ゴシック" w:hint="eastAsia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Skyrad.pack_V</w:t>
      </w:r>
      <w:r w:rsidRPr="00135D39">
        <w:rPr>
          <w:rFonts w:ascii="ＭＳ ゴシック" w:eastAsia="ＭＳ ゴシック" w:hAnsi="ＭＳ ゴシック" w:cs="ＭＳ ゴシック"/>
        </w:rPr>
        <w:t>5.0</w:t>
      </w:r>
      <w:r w:rsidRPr="00135D39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:                                      - 2/8 -</w:t>
      </w:r>
    </w:p>
    <w:p w14:paraId="319B74B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- Format conversion of data files for analyses -</w:t>
      </w:r>
    </w:p>
    <w:p w14:paraId="33D9444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************************************************************************</w:t>
      </w:r>
    </w:p>
    <w:p w14:paraId="311C5F2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87B70C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1. History</w:t>
      </w:r>
    </w:p>
    <w:p w14:paraId="22A3383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----------</w:t>
      </w:r>
    </w:p>
    <w:p w14:paraId="6AAFBA3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286D67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2006.04.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  Renewal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Version 4.2 is fixed by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M.Yamano</w:t>
      </w:r>
      <w:proofErr w:type="spellEnd"/>
    </w:p>
    <w:p w14:paraId="39DDBBCA" w14:textId="77777777" w:rsidR="005B4155" w:rsidRPr="00135D39" w:rsidRDefault="005B4155" w:rsidP="005B4155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20</w:t>
      </w:r>
      <w:r w:rsidRPr="00135D39">
        <w:rPr>
          <w:rFonts w:ascii="ＭＳ ゴシック" w:eastAsia="ＭＳ ゴシック" w:hAnsi="ＭＳ ゴシック" w:cs="ＭＳ ゴシック"/>
        </w:rPr>
        <w:t>24</w:t>
      </w:r>
      <w:r w:rsidRPr="00135D39">
        <w:rPr>
          <w:rFonts w:ascii="ＭＳ ゴシック" w:eastAsia="ＭＳ ゴシック" w:hAnsi="ＭＳ ゴシック" w:cs="ＭＳ ゴシック" w:hint="eastAsia"/>
        </w:rPr>
        <w:t>.0</w:t>
      </w:r>
      <w:r w:rsidRPr="00135D39">
        <w:rPr>
          <w:rFonts w:ascii="ＭＳ ゴシック" w:eastAsia="ＭＳ ゴシック" w:hAnsi="ＭＳ ゴシック" w:cs="ＭＳ ゴシック"/>
        </w:rPr>
        <w:t>1</w:t>
      </w:r>
      <w:r w:rsidRPr="00135D39">
        <w:rPr>
          <w:rFonts w:ascii="ＭＳ ゴシック" w:eastAsia="ＭＳ ゴシック" w:hAnsi="ＭＳ ゴシック" w:cs="ＭＳ ゴシック" w:hint="eastAsia"/>
        </w:rPr>
        <w:t>.</w:t>
      </w:r>
      <w:r w:rsidRPr="00135D39">
        <w:rPr>
          <w:rFonts w:ascii="ＭＳ ゴシック" w:eastAsia="ＭＳ ゴシック" w:hAnsi="ＭＳ ゴシック" w:cs="ＭＳ ゴシック"/>
        </w:rPr>
        <w:t>17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 Version </w:t>
      </w:r>
      <w:r w:rsidRPr="00135D39">
        <w:rPr>
          <w:rFonts w:ascii="ＭＳ ゴシック" w:eastAsia="ＭＳ ゴシック" w:hAnsi="ＭＳ ゴシック" w:cs="ＭＳ ゴシック"/>
        </w:rPr>
        <w:t>5.0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is fixed by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M.</w:t>
      </w:r>
      <w:r w:rsidR="005572A7" w:rsidRPr="00135D39">
        <w:rPr>
          <w:rFonts w:ascii="ＭＳ ゴシック" w:eastAsia="ＭＳ ゴシック" w:hAnsi="ＭＳ ゴシック" w:cs="ＭＳ ゴシック"/>
        </w:rPr>
        <w:t>Hashimoto</w:t>
      </w:r>
      <w:proofErr w:type="spellEnd"/>
    </w:p>
    <w:p w14:paraId="0A7A0F4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7A8B09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2. List of contents</w:t>
      </w:r>
    </w:p>
    <w:p w14:paraId="6D8A971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-------------------</w:t>
      </w:r>
    </w:p>
    <w:p w14:paraId="78D36D8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21EA18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In the directory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 there are the following three files for</w:t>
      </w:r>
    </w:p>
    <w:p w14:paraId="4C28644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processing and this document 'ReadMe_dtform.doc'.</w:t>
      </w:r>
    </w:p>
    <w:p w14:paraId="449BF1A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D916E4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   : the main part of source program file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dtform.f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</w:t>
      </w:r>
    </w:p>
    <w:p w14:paraId="3F415E6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dtform.f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 : full source program file for format conversion of</w:t>
      </w:r>
    </w:p>
    <w:p w14:paraId="49CEAA5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   data files.</w:t>
      </w:r>
    </w:p>
    <w:p w14:paraId="1869DC8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.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: parameters/options file for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processing.</w:t>
      </w:r>
    </w:p>
    <w:p w14:paraId="303D990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624A30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68ECBD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3. Procedure for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processing</w:t>
      </w:r>
    </w:p>
    <w:p w14:paraId="2F2F96F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------------------------------------</w:t>
      </w:r>
    </w:p>
    <w:p w14:paraId="4FBFEFC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15E81E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3-1. Setting of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</w:t>
      </w:r>
    </w:p>
    <w:p w14:paraId="71AA683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316DC68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contents of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are as follows.</w:t>
      </w:r>
    </w:p>
    <w:p w14:paraId="5B65DEE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E25A7D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0 </w:t>
      </w:r>
      <w:r w:rsidR="00117EC0" w:rsidRPr="00135D39">
        <w:rPr>
          <w:rFonts w:ascii="ＭＳ ゴシック" w:eastAsia="ＭＳ ゴシック" w:hAnsi="ＭＳ ゴシック" w:cs="ＭＳ ゴシック"/>
        </w:rPr>
        <w:t>0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</w:t>
      </w:r>
      <w:r w:rsidR="00117EC0" w:rsidRPr="00135D39">
        <w:rPr>
          <w:rFonts w:ascii="ＭＳ ゴシック" w:eastAsia="ＭＳ ゴシック" w:hAnsi="ＭＳ ゴシック" w:cs="ＭＳ ゴシック"/>
        </w:rPr>
        <w:t>1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0 0 : IDT3 IDT4 IDT5 ILST IDBG(output option) - 1:create / 0:not</w:t>
      </w:r>
    </w:p>
    <w:p w14:paraId="35A51EC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0         : IANG(angle correction option) - 1:correct/ 0:not</w:t>
      </w:r>
    </w:p>
    <w:p w14:paraId="1A9B78C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"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obs.para.example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"   : observation parameter file name</w:t>
      </w:r>
    </w:p>
    <w:p w14:paraId="5974A5F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"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ins.para.example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"   : instrument parameter file name</w:t>
      </w:r>
    </w:p>
    <w:p w14:paraId="6B0F8F0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"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CCD.para.example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"   : CCD parameter file name (be read if IANG&gt;0)</w:t>
      </w:r>
    </w:p>
    <w:p w14:paraId="4EEEF66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06EC46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 IDT3, IDT4, IDT5, ILST and IDBG are flags for output options.</w:t>
      </w:r>
    </w:p>
    <w:p w14:paraId="7470683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it is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positve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, files corresponding to it are made.</w:t>
      </w:r>
    </w:p>
    <w:p w14:paraId="175C1CC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3C869F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IDT3&gt;0, input data files for analysis Ver.3.3(DT3/*.DT3) are made.</w:t>
      </w:r>
    </w:p>
    <w:p w14:paraId="7A96E02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IDT4&gt;0, input data files for analysis Ver.4.2(DT4/*.DT4) are made.</w:t>
      </w:r>
    </w:p>
    <w:p w14:paraId="09214E4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IDT5&gt;0, input data files for analysis Ver.5  (DT5/*.DT5) are made.</w:t>
      </w:r>
    </w:p>
    <w:p w14:paraId="5DC57A4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ILST&gt;0, list files of measurement data(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 are made.</w:t>
      </w:r>
    </w:p>
    <w:p w14:paraId="7BF09FE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IDBG&gt;0, some files for information on angles are made in case of</w:t>
      </w:r>
    </w:p>
    <w:p w14:paraId="59333DE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ship-born data.</w:t>
      </w:r>
    </w:p>
    <w:p w14:paraId="1DDAB0C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9BD287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IANG is the option flag for correction of angles for ship-born data.</w:t>
      </w:r>
    </w:p>
    <w:p w14:paraId="18C683C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it is positive, pitching and rolling of ship is taken into</w:t>
      </w:r>
    </w:p>
    <w:p w14:paraId="12BAFAC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consideration, when ship-born data are processed.</w:t>
      </w:r>
    </w:p>
    <w:p w14:paraId="2A33A40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A292E9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File names of observation conditions files,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'(information</w:t>
      </w:r>
    </w:p>
    <w:p w14:paraId="38ECFC3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on observation) and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'(information on instrument) are set.</w:t>
      </w:r>
    </w:p>
    <w:p w14:paraId="7695C8D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correction of angles is performed (IANG&gt;0), the name of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CCD.para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</w:t>
      </w:r>
    </w:p>
    <w:p w14:paraId="6B47A72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(parameters for angle sensors) is also set.</w:t>
      </w:r>
    </w:p>
    <w:p w14:paraId="36E4F13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806A7A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3-2. Inputs</w:t>
      </w:r>
    </w:p>
    <w:p w14:paraId="025B190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BDCB79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Input files for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processing are data files of measurements</w:t>
      </w:r>
    </w:p>
    <w:p w14:paraId="5D7C6B6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by PREDE sky radiometers.  They are daily files.  There are several</w:t>
      </w:r>
    </w:p>
    <w:p w14:paraId="09316B3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types for name and data format of files.</w:t>
      </w:r>
    </w:p>
    <w:p w14:paraId="47EC0A0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549ACF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yymmddnn.dat</w:t>
      </w:r>
    </w:p>
    <w:p w14:paraId="367CAA2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or yyyymmdd.dat</w:t>
      </w:r>
    </w:p>
    <w:p w14:paraId="6798D67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or yymmdd.DAT</w:t>
      </w:r>
    </w:p>
    <w:p w14:paraId="6D68587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5716A0C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Here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yy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gives year, 'mm' - month, 'dd' - day and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nn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</w:t>
      </w:r>
    </w:p>
    <w:p w14:paraId="1A22BA2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gives a serial number.</w:t>
      </w:r>
    </w:p>
    <w:p w14:paraId="414C251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All file names are written as 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dat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from here.</w:t>
      </w:r>
    </w:p>
    <w:p w14:paraId="2136A7D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8D0979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3-3.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' processing </w:t>
      </w:r>
    </w:p>
    <w:p w14:paraId="0554BBE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EB92EF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(1) Make directory DAT/ and store data files(*.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dat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 in DAT/</w:t>
      </w:r>
    </w:p>
    <w:p w14:paraId="414A727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0174CA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DAT</w:t>
      </w:r>
    </w:p>
    <w:p w14:paraId="78E4665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mv 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dat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DAT</w:t>
      </w:r>
    </w:p>
    <w:p w14:paraId="6D367F2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5EB9D97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(2) Make output directories DT5/ (DT4/, DT3/,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/) and Tag/</w:t>
      </w:r>
    </w:p>
    <w:p w14:paraId="1AD83DF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Directories corresponding to positive flags IDT5 (IDT4, IDT3, ILST)</w:t>
      </w:r>
    </w:p>
    <w:p w14:paraId="74CCF14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and directory Tag/ for 'tag' files(*.tag) are made.</w:t>
      </w:r>
    </w:p>
    <w:p w14:paraId="75505F5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766A23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mkdir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DT5 (DT4, DT3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 Tag</w:t>
      </w:r>
    </w:p>
    <w:p w14:paraId="276ACDF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76C1B0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(3) Make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file</w:t>
      </w:r>
    </w:p>
    <w:p w14:paraId="1954B78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is a list of data files that will be processed.</w:t>
      </w:r>
    </w:p>
    <w:p w14:paraId="6211786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Data for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are given as file names with or without extension.</w:t>
      </w:r>
    </w:p>
    <w:p w14:paraId="5345EB4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For example, the following A. and B. are equivalent.</w:t>
      </w:r>
    </w:p>
    <w:p w14:paraId="3C5EE78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FE58B8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A.                      B.</w:t>
      </w:r>
    </w:p>
    <w:p w14:paraId="442761B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02012900                02012900.dat</w:t>
      </w:r>
    </w:p>
    <w:p w14:paraId="35DC538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02013000                02013000.dat</w:t>
      </w:r>
    </w:p>
    <w:p w14:paraId="607CC4F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02013100                02013100.dat</w:t>
      </w:r>
    </w:p>
    <w:p w14:paraId="2D9D4C0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:                       :</w:t>
      </w:r>
    </w:p>
    <w:p w14:paraId="0679FAD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098C53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*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fname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of type B. is made automatically by means of the following</w:t>
      </w:r>
    </w:p>
    <w:p w14:paraId="4FD3019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procedure.</w:t>
      </w:r>
    </w:p>
    <w:p w14:paraId="6CF198B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B7C4C3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cd DAT</w:t>
      </w:r>
    </w:p>
    <w:p w14:paraId="3A83D82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ls -1 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dat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&gt;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/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fname</w:t>
      </w:r>
      <w:proofErr w:type="spellEnd"/>
    </w:p>
    <w:p w14:paraId="6F074C2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cd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 xml:space="preserve"> ..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/</w:t>
      </w:r>
    </w:p>
    <w:p w14:paraId="0600FF5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F503C4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(4) Run '</w:t>
      </w:r>
      <w:proofErr w:type="spellStart"/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  <w:r w:rsidRPr="00135D39">
        <w:rPr>
          <w:rFonts w:ascii="ＭＳ ゴシック" w:eastAsia="ＭＳ ゴシック" w:hAnsi="ＭＳ ゴシック" w:cs="ＭＳ ゴシック" w:hint="eastAsia"/>
        </w:rPr>
        <w:t>'</w:t>
      </w:r>
    </w:p>
    <w:p w14:paraId="7424D51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An executable file '</w:t>
      </w:r>
      <w:proofErr w:type="spellStart"/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  <w:r w:rsidRPr="00135D39">
        <w:rPr>
          <w:rFonts w:ascii="ＭＳ ゴシック" w:eastAsia="ＭＳ ゴシック" w:hAnsi="ＭＳ ゴシック" w:cs="ＭＳ ゴシック" w:hint="eastAsia"/>
        </w:rPr>
        <w:t>' for the source file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dtform.f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is</w:t>
      </w:r>
    </w:p>
    <w:p w14:paraId="4410C6A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executed.  '</w:t>
      </w:r>
      <w:proofErr w:type="spellStart"/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obs.para</w:t>
      </w:r>
      <w:proofErr w:type="spellEnd"/>
      <w:proofErr w:type="gramEnd"/>
      <w:r w:rsidRPr="00135D39">
        <w:rPr>
          <w:rFonts w:ascii="ＭＳ ゴシック" w:eastAsia="ＭＳ ゴシック" w:hAnsi="ＭＳ ゴシック" w:cs="ＭＳ ゴシック" w:hint="eastAsia"/>
        </w:rPr>
        <w:t>' and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ins.para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files that are specified in</w:t>
      </w:r>
    </w:p>
    <w:p w14:paraId="52A0C32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dtform.par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are necessary for execution.</w:t>
      </w:r>
    </w:p>
    <w:p w14:paraId="7C6BF05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53EFD10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</w:t>
      </w:r>
      <w:proofErr w:type="spellStart"/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dtform.e</w:t>
      </w:r>
      <w:proofErr w:type="spellEnd"/>
      <w:proofErr w:type="gramEnd"/>
    </w:p>
    <w:p w14:paraId="323400B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00D602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3-4. Outputs</w:t>
      </w:r>
    </w:p>
    <w:p w14:paraId="6C2D831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909FC0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Output files for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processing are as follows.</w:t>
      </w:r>
    </w:p>
    <w:p w14:paraId="7F16F5F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EE6882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DT3/*.DT3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input data files for analysis Ver.3.3 (if IDT3&gt;0)</w:t>
      </w:r>
    </w:p>
    <w:p w14:paraId="5D030DF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DT4/*.DT4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input data files for analysis Ver.4.2 (if IDT4&gt;0)</w:t>
      </w:r>
    </w:p>
    <w:p w14:paraId="593BEB5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DT5/*.DT5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input data files for analysis Ver.5   (if IDT5&gt;0)</w:t>
      </w:r>
    </w:p>
    <w:p w14:paraId="6ABF3E7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list files of measurement data (if ILST&gt;0)</w:t>
      </w:r>
    </w:p>
    <w:p w14:paraId="45CB61D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Tag/*.tag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'tag' files for processed data</w:t>
      </w:r>
    </w:p>
    <w:p w14:paraId="267591C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: 'tag' file for all processed data</w:t>
      </w:r>
    </w:p>
    <w:p w14:paraId="0766783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dtform.log: processing log file</w:t>
      </w:r>
    </w:p>
    <w:p w14:paraId="011F295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3824B3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List files(*.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 are tables of header lines of measurement data.</w:t>
      </w:r>
    </w:p>
    <w:p w14:paraId="588B8D6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'tag' files(*.tag) are tables of information on measurements (date,</w:t>
      </w:r>
    </w:p>
    <w:p w14:paraId="7CBCEF1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time, longitude, latitude, solar height and the maximum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scattering</w:t>
      </w:r>
      <w:proofErr w:type="gramEnd"/>
    </w:p>
    <w:p w14:paraId="772D23C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angle for measurement).</w:t>
      </w:r>
    </w:p>
    <w:p w14:paraId="19C1EAF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If data fail to be processed because of some error, an error message</w:t>
      </w:r>
    </w:p>
    <w:p w14:paraId="3F5F308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is output to 'dtform.log' file.  '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dtform.tag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' is a merged file of all</w:t>
      </w:r>
    </w:p>
    <w:p w14:paraId="41D5E3D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'tag' files in Tag/.</w:t>
      </w:r>
    </w:p>
    <w:p w14:paraId="45919FE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EB0CFC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4. Formats of output files</w:t>
      </w:r>
    </w:p>
    <w:p w14:paraId="602054E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--------------------------</w:t>
      </w:r>
    </w:p>
    <w:p w14:paraId="5366A1C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359F49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4-1. Format of DT</w:t>
      </w:r>
      <w:r w:rsidR="00117EC0" w:rsidRPr="00135D39">
        <w:rPr>
          <w:rFonts w:ascii="ＭＳ ゴシック" w:eastAsia="ＭＳ ゴシック" w:hAnsi="ＭＳ ゴシック" w:cs="ＭＳ ゴシック"/>
        </w:rPr>
        <w:t>5</w:t>
      </w:r>
      <w:r w:rsidRPr="00135D39">
        <w:rPr>
          <w:rFonts w:ascii="ＭＳ ゴシック" w:eastAsia="ＭＳ ゴシック" w:hAnsi="ＭＳ ゴシック" w:cs="ＭＳ ゴシック" w:hint="eastAsia"/>
        </w:rPr>
        <w:t>/*.DT</w:t>
      </w:r>
      <w:r w:rsidR="00117EC0" w:rsidRPr="00135D39">
        <w:rPr>
          <w:rFonts w:ascii="ＭＳ ゴシック" w:eastAsia="ＭＳ ゴシック" w:hAnsi="ＭＳ ゴシック" w:cs="ＭＳ ゴシック"/>
        </w:rPr>
        <w:t>5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</w:t>
      </w:r>
      <w:r w:rsidR="008E75D3" w:rsidRPr="00135D39">
        <w:rPr>
          <w:rFonts w:ascii="ＭＳ ゴシック" w:eastAsia="ＭＳ ゴシック" w:hAnsi="ＭＳ ゴシック" w:cs="ＭＳ ゴシック"/>
        </w:rPr>
        <w:t xml:space="preserve">and </w:t>
      </w:r>
      <w:r w:rsidR="008E75D3" w:rsidRPr="00135D39">
        <w:rPr>
          <w:rFonts w:ascii="ＭＳ ゴシック" w:eastAsia="ＭＳ ゴシック" w:hAnsi="ＭＳ ゴシック" w:cs="ＭＳ ゴシック" w:hint="eastAsia"/>
        </w:rPr>
        <w:t>DT</w:t>
      </w:r>
      <w:r w:rsidR="008E75D3" w:rsidRPr="00135D39">
        <w:rPr>
          <w:rFonts w:ascii="ＭＳ ゴシック" w:eastAsia="ＭＳ ゴシック" w:hAnsi="ＭＳ ゴシック" w:cs="ＭＳ ゴシック"/>
        </w:rPr>
        <w:t>4</w:t>
      </w:r>
      <w:r w:rsidR="008E75D3" w:rsidRPr="00135D39">
        <w:rPr>
          <w:rFonts w:ascii="ＭＳ ゴシック" w:eastAsia="ＭＳ ゴシック" w:hAnsi="ＭＳ ゴシック" w:cs="ＭＳ ゴシック" w:hint="eastAsia"/>
        </w:rPr>
        <w:t>/*.DT</w:t>
      </w:r>
      <w:r w:rsidR="008E75D3" w:rsidRPr="00135D39">
        <w:rPr>
          <w:rFonts w:ascii="ＭＳ ゴシック" w:eastAsia="ＭＳ ゴシック" w:hAnsi="ＭＳ ゴシック" w:cs="ＭＳ ゴシック"/>
        </w:rPr>
        <w:t xml:space="preserve">4 </w:t>
      </w:r>
      <w:r w:rsidRPr="00135D39">
        <w:rPr>
          <w:rFonts w:ascii="ＭＳ ゴシック" w:eastAsia="ＭＳ ゴシック" w:hAnsi="ＭＳ ゴシック" w:cs="ＭＳ ゴシック" w:hint="eastAsia"/>
        </w:rPr>
        <w:t>files</w:t>
      </w:r>
    </w:p>
    <w:p w14:paraId="4D080FE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956F7B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An example for DT</w:t>
      </w:r>
      <w:r w:rsidR="00117EC0" w:rsidRPr="00135D39">
        <w:rPr>
          <w:rFonts w:ascii="ＭＳ ゴシック" w:eastAsia="ＭＳ ゴシック" w:hAnsi="ＭＳ ゴシック" w:cs="ＭＳ ゴシック"/>
        </w:rPr>
        <w:t>5</w:t>
      </w:r>
      <w:r w:rsidRPr="00135D39">
        <w:rPr>
          <w:rFonts w:ascii="ＭＳ ゴシック" w:eastAsia="ＭＳ ゴシック" w:hAnsi="ＭＳ ゴシック" w:cs="ＭＳ ゴシック" w:hint="eastAsia"/>
        </w:rPr>
        <w:t>/*.DT</w:t>
      </w:r>
      <w:r w:rsidR="00117EC0" w:rsidRPr="00135D39">
        <w:rPr>
          <w:rFonts w:ascii="ＭＳ ゴシック" w:eastAsia="ＭＳ ゴシック" w:hAnsi="ＭＳ ゴシック" w:cs="ＭＳ ゴシック"/>
        </w:rPr>
        <w:t>5</w:t>
      </w:r>
      <w:r w:rsidRPr="00135D39">
        <w:rPr>
          <w:rFonts w:ascii="ＭＳ ゴシック" w:eastAsia="ＭＳ ゴシック" w:hAnsi="ＭＳ ゴシック" w:cs="ＭＳ ゴシック" w:hint="eastAsia"/>
        </w:rPr>
        <w:t xml:space="preserve"> </w:t>
      </w:r>
      <w:r w:rsidR="008E75D3" w:rsidRPr="00135D39">
        <w:rPr>
          <w:rFonts w:ascii="ＭＳ ゴシック" w:eastAsia="ＭＳ ゴシック" w:hAnsi="ＭＳ ゴシック" w:cs="ＭＳ ゴシック"/>
        </w:rPr>
        <w:t xml:space="preserve">and </w:t>
      </w:r>
      <w:r w:rsidR="008E75D3" w:rsidRPr="00135D39">
        <w:rPr>
          <w:rFonts w:ascii="ＭＳ ゴシック" w:eastAsia="ＭＳ ゴシック" w:hAnsi="ＭＳ ゴシック" w:cs="ＭＳ ゴシック" w:hint="eastAsia"/>
        </w:rPr>
        <w:t>DT</w:t>
      </w:r>
      <w:r w:rsidR="008E75D3" w:rsidRPr="00135D39">
        <w:rPr>
          <w:rFonts w:ascii="ＭＳ ゴシック" w:eastAsia="ＭＳ ゴシック" w:hAnsi="ＭＳ ゴシック" w:cs="ＭＳ ゴシック"/>
        </w:rPr>
        <w:t>4</w:t>
      </w:r>
      <w:r w:rsidR="008E75D3" w:rsidRPr="00135D39">
        <w:rPr>
          <w:rFonts w:ascii="ＭＳ ゴシック" w:eastAsia="ＭＳ ゴシック" w:hAnsi="ＭＳ ゴシック" w:cs="ＭＳ ゴシック" w:hint="eastAsia"/>
        </w:rPr>
        <w:t>/*.DT</w:t>
      </w:r>
      <w:r w:rsidR="008E75D3" w:rsidRPr="00135D39">
        <w:rPr>
          <w:rFonts w:ascii="ＭＳ ゴシック" w:eastAsia="ＭＳ ゴシック" w:hAnsi="ＭＳ ゴシック" w:cs="ＭＳ ゴシック"/>
        </w:rPr>
        <w:t xml:space="preserve">4 </w:t>
      </w:r>
      <w:r w:rsidRPr="00135D39">
        <w:rPr>
          <w:rFonts w:ascii="ＭＳ ゴシック" w:eastAsia="ＭＳ ゴシック" w:hAnsi="ＭＳ ゴシック" w:cs="ＭＳ ゴシック" w:hint="eastAsia"/>
        </w:rPr>
        <w:t>files is as follows.</w:t>
      </w:r>
    </w:p>
    <w:p w14:paraId="286A2FC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CB7A84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29  5 20  2   5.3339 : IY IM ID IHH IMM ISS TM(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hr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</w:t>
      </w:r>
    </w:p>
    <w:p w14:paraId="7CBF947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135.00  139.32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  35.75    0.00 : ALNGS ALNG ALAT ALT(m)</w:t>
      </w:r>
    </w:p>
    <w:p w14:paraId="5CAF8FE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24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81.5  -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110.4  1.0134 : NA TH0 FI0 DST</w:t>
      </w:r>
    </w:p>
    <w:p w14:paraId="5630F96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7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NW/ WL</w:t>
      </w:r>
    </w:p>
    <w:p w14:paraId="2FDD6FE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   3.150E-05              4.000E-05               5.000E-05</w:t>
      </w:r>
    </w:p>
    <w:p w14:paraId="5D1B290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   6.750E-05              8.700E-05               9.400E-05</w:t>
      </w:r>
    </w:p>
    <w:p w14:paraId="7601637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   1.020E-04</w:t>
      </w:r>
    </w:p>
    <w:p w14:paraId="2E5153A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     FI    F (IF SCA=0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)  or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R=U/F/M/SOLID</w:t>
      </w:r>
    </w:p>
    <w:p w14:paraId="0102E08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0.0  1.0022E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-09   81.5    0.0  5.4169E-07   81.5    0.0  8.4541E-06</w:t>
      </w:r>
    </w:p>
    <w:p w14:paraId="666D1B2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0.0  4.4853E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-05   81.5    0.0  6.5084E-05   81.5    0.0  4.5918E-06</w:t>
      </w:r>
    </w:p>
    <w:p w14:paraId="02B754C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0.0  7.0694E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-05</w:t>
      </w:r>
    </w:p>
    <w:p w14:paraId="4E3D132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2.0  0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.0000E+00   81.5    2.0  2.7375E+00   81.5    2.0  1.5781E+00</w:t>
      </w:r>
    </w:p>
    <w:p w14:paraId="1815122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2.0  9.3657E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-01   81.5    2.0  8.3531E-01   81.5    2.0  1.0553E+00</w:t>
      </w:r>
    </w:p>
    <w:p w14:paraId="7B66D94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2.0  8.9093E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-01</w:t>
      </w:r>
    </w:p>
    <w:p w14:paraId="33AA7AF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3.0  0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.0000E+00   81.5    3.0  2.3010E+00   81.5    3.0  1.2413E+00</w:t>
      </w:r>
    </w:p>
    <w:p w14:paraId="2E3B5D0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3.0  7.1797E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-01   81.5    3.0  4.9018E-01   81.5    3.0  4.4669E-01</w:t>
      </w:r>
    </w:p>
    <w:p w14:paraId="366C711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81.5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3.0  3.9643E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-01</w:t>
      </w:r>
    </w:p>
    <w:p w14:paraId="793C5FB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:      :        :         :      :        :         :      :        :</w:t>
      </w:r>
    </w:p>
    <w:p w14:paraId="1C31DFA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05EE02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1st record gives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measuremet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time:</w:t>
      </w:r>
    </w:p>
    <w:p w14:paraId="12CA8FD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year(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IY), month(IM), day(ID), hour(IHH), min.(IMM), sec.(ISS) and</w:t>
      </w:r>
    </w:p>
    <w:p w14:paraId="7FFBEF4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time in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hour(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TM(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hr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)).</w:t>
      </w:r>
    </w:p>
    <w:p w14:paraId="7F16A8D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2nd record gives measurement location:</w:t>
      </w:r>
    </w:p>
    <w:p w14:paraId="23592A1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longitude for time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standard(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ALNGS), longitude(ALNG), latitude(ALAT)</w:t>
      </w:r>
    </w:p>
    <w:p w14:paraId="2EB054F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and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altitude(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ALT) of the observation site.</w:t>
      </w:r>
    </w:p>
    <w:p w14:paraId="3DB7C8A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3rd record gives measurement condition:</w:t>
      </w:r>
    </w:p>
    <w:p w14:paraId="4E9917A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number of scattering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angles(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NA), zenith(TH0) and azimuth(FI0) angles</w:t>
      </w:r>
    </w:p>
    <w:p w14:paraId="622DB7A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of the Sun and the Sun-Earth distance in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antronomical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unit(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DST).</w:t>
      </w:r>
    </w:p>
    <w:p w14:paraId="0EEBC59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4th and the following records give wavelengths:</w:t>
      </w:r>
    </w:p>
    <w:p w14:paraId="0608A4C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number of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wavelengths(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NW) and wavelengths(WL(IW),IW=1,NW).</w:t>
      </w:r>
    </w:p>
    <w:p w14:paraId="14A6152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285344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After a comment line (1 record) measurement data are given.</w:t>
      </w:r>
    </w:p>
    <w:p w14:paraId="0B32945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At the I-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scattering angle, for the IW-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wavelength</w:t>
      </w:r>
    </w:p>
    <w:p w14:paraId="2E7137E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TH(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: zenith angle</w:t>
      </w:r>
    </w:p>
    <w:p w14:paraId="487972A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FI(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: azimuth angle</w:t>
      </w:r>
    </w:p>
    <w:p w14:paraId="7630482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AUR(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): corrected measured value</w:t>
      </w:r>
    </w:p>
    <w:p w14:paraId="354E12E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F38346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* Measured value(U(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)) is corrected as follows.</w:t>
      </w:r>
    </w:p>
    <w:p w14:paraId="7A3F69B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DC7C64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AUR(IW,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1)=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U(IW,1)*DST**2                         ... I = 1</w:t>
      </w:r>
    </w:p>
    <w:p w14:paraId="240E9D8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     AUR(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)=U(IW,I)*DST**2/AUR(IW,1)/EM/SOLID(IW)  ... I &gt; 1</w:t>
      </w:r>
    </w:p>
    <w:p w14:paraId="5FBE617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5AE042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Here EM is air mass (= 1/COS(TH0)) and SOLID(IW) is solid view</w:t>
      </w:r>
    </w:p>
    <w:p w14:paraId="1FE0F6B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angle of the IW-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wavelength.</w:t>
      </w:r>
    </w:p>
    <w:p w14:paraId="1464F7E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087790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program code for reading of one measurement data is as follows.</w:t>
      </w:r>
    </w:p>
    <w:p w14:paraId="683B54D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7329EA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IY,IM,ID,JH,JM,JS,TM</w:t>
      </w:r>
    </w:p>
    <w:p w14:paraId="7BFCB30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ALNGS,ALNG,ALAT,ALT</w:t>
      </w:r>
    </w:p>
    <w:p w14:paraId="286DB96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NA,TH0,FI0,DST</w:t>
      </w:r>
    </w:p>
    <w:p w14:paraId="146EDA4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NW</w:t>
      </w:r>
    </w:p>
    <w:p w14:paraId="7BB85CD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(WL(IW),IW=1,NW)</w:t>
      </w:r>
    </w:p>
    <w:p w14:paraId="6ACE5A6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CH                    &lt;----- 1 record skipped.</w:t>
      </w:r>
    </w:p>
    <w:p w14:paraId="096FFBF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DO I=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1,NA</w:t>
      </w:r>
      <w:proofErr w:type="gramEnd"/>
    </w:p>
    <w:p w14:paraId="2821E9A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(TH(IW,I),FI(IW,I),AUR(IW,I),IW=1,NW)</w:t>
      </w:r>
    </w:p>
    <w:p w14:paraId="380D8AF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ENDDO</w:t>
      </w:r>
    </w:p>
    <w:p w14:paraId="7A99747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C158BF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1A7461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4-2. Format of DT3/*.DT3 files</w:t>
      </w:r>
    </w:p>
    <w:p w14:paraId="5938C59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200CE2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An example for DT3/*.DT3 files is as follows.</w:t>
      </w:r>
    </w:p>
    <w:p w14:paraId="23F2878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A458D7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29  5 20  2   5.3339 : IY IM ID IHH IMM ISS TM(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hr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</w:t>
      </w:r>
    </w:p>
    <w:p w14:paraId="49512F7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135.00  139.32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  35.75    0.00 : ALNGS ALNG ALAT ALT(m)</w:t>
      </w:r>
    </w:p>
    <w:p w14:paraId="4A9730F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24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81.5  -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110.4  1.0134 : NA TH0 FI0 DST</w:t>
      </w:r>
    </w:p>
    <w:p w14:paraId="253E3ED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7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NW/ WL</w:t>
      </w:r>
    </w:p>
    <w:p w14:paraId="5FFC653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         0.315E-04    0.400E-04    0.500E-04    0.675E-04    0.870E-04</w:t>
      </w:r>
    </w:p>
    <w:p w14:paraId="70C2C20B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0.940E-04    0.102E-03</w:t>
      </w:r>
    </w:p>
    <w:p w14:paraId="7A9B178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TH     FI     F(SCA=0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)  or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R=U/F/M/SOLID</w:t>
      </w:r>
    </w:p>
    <w:p w14:paraId="2AE1A54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81.5    0.0   1.0022E-09   5.4169E-07   8.4541E-06   4.4853E-05   6.5084E-05</w:t>
      </w:r>
    </w:p>
    <w:p w14:paraId="2D8E608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4.5918E-06   7.0694E-05</w:t>
      </w:r>
    </w:p>
    <w:p w14:paraId="4A1AA6D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81.5    2.0   0.0000E+00   2.7375E+00   1.5781E+00   9.3657E-01   8.3531E-01</w:t>
      </w:r>
    </w:p>
    <w:p w14:paraId="7B7F409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1.0553E+00   8.9093E-01</w:t>
      </w:r>
    </w:p>
    <w:p w14:paraId="5BDF0EA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81.5    3.0   0.0000E+00   2.3010E+00   1.2413E+00   7.1797E-01   4.9018E-01</w:t>
      </w:r>
    </w:p>
    <w:p w14:paraId="1741A59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4.4669E-01   3.9643E-01</w:t>
      </w:r>
    </w:p>
    <w:p w14:paraId="4C7A369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:            :            :            :            :            :</w:t>
      </w:r>
    </w:p>
    <w:p w14:paraId="078C590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E40412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1st record gives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measuremet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time:</w:t>
      </w:r>
    </w:p>
    <w:p w14:paraId="7210465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year(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IY), month(IM), day(ID), hour(IHH), min.(IMM), sec.(ISS) and</w:t>
      </w:r>
    </w:p>
    <w:p w14:paraId="7566606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time in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hour(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TM(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hr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)).</w:t>
      </w:r>
    </w:p>
    <w:p w14:paraId="738D144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2nd record gives measurement location:</w:t>
      </w:r>
    </w:p>
    <w:p w14:paraId="064FBEF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longitude for time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standard(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ALNGS), longitude(ALNG), latitude(ALAT)</w:t>
      </w:r>
    </w:p>
    <w:p w14:paraId="3C5CBA4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and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altitude(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ALT) of the observation site.</w:t>
      </w:r>
    </w:p>
    <w:p w14:paraId="4C622AE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3rd record gives measurement condition:</w:t>
      </w:r>
    </w:p>
    <w:p w14:paraId="6D13B65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number of scattering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angles(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NA), zenith(TH0) and azimuth(FI0) angles</w:t>
      </w:r>
    </w:p>
    <w:p w14:paraId="284798E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of the Sun and the Sun-Earth distance in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antronomical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unit(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DST).</w:t>
      </w:r>
    </w:p>
    <w:p w14:paraId="5DC09EB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4th and the following records give wavelengths:</w:t>
      </w:r>
    </w:p>
    <w:p w14:paraId="4195CE6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number of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wavelengths(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NW) and wavelengths(WL(IW),IW=1,NW).</w:t>
      </w:r>
    </w:p>
    <w:p w14:paraId="2B1C7C9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EE5978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After a comment line (1 record) measurement data are given.</w:t>
      </w:r>
    </w:p>
    <w:p w14:paraId="48F2357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At the I-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scattering angle, for the IW-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wavelength</w:t>
      </w:r>
    </w:p>
    <w:p w14:paraId="0EF9C49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TH(I)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zenith angle</w:t>
      </w:r>
    </w:p>
    <w:p w14:paraId="1EF87F3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FI(I)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 xml:space="preserve">  :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azimuth angle</w:t>
      </w:r>
    </w:p>
    <w:p w14:paraId="3E356C6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AUR(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): corrected measured value</w:t>
      </w:r>
    </w:p>
    <w:p w14:paraId="228D465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0D0996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* Measured value(U(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)) is corrected as follows.</w:t>
      </w:r>
    </w:p>
    <w:p w14:paraId="7D98D7E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6BA0C06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AUR(IW,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1)=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U(IW,1)*DST**2                         ... I = 1</w:t>
      </w:r>
    </w:p>
    <w:p w14:paraId="1102A59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AUR(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IW,I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)=U(IW,I)*DST**2/AUR(IW,1)/EM/SOLID(IW)  ... I &gt; 1</w:t>
      </w:r>
    </w:p>
    <w:p w14:paraId="2D962CF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547437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Here EM is air mass (= 1/COS(TH0)) and SOLID(IW) is solid view</w:t>
      </w:r>
    </w:p>
    <w:p w14:paraId="49F4EAC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angle of the IW-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th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wavelength.</w:t>
      </w:r>
    </w:p>
    <w:p w14:paraId="53DEA79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FCFE52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program code for reading of one measurement data is as follows.</w:t>
      </w:r>
    </w:p>
    <w:p w14:paraId="0597FEB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33126BC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IY,IM,ID,JH,JM,JS,TM</w:t>
      </w:r>
    </w:p>
    <w:p w14:paraId="64BD497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ALNGS,ALNG,ALAT,ALT</w:t>
      </w:r>
    </w:p>
    <w:p w14:paraId="4CB95A5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NA,TH0,FI0,DST</w:t>
      </w:r>
    </w:p>
    <w:p w14:paraId="7DCA8C5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NW</w:t>
      </w:r>
    </w:p>
    <w:p w14:paraId="5E7711A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(WL(IW),IW=1,NW)</w:t>
      </w:r>
    </w:p>
    <w:p w14:paraId="18EC9C3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CH                    &lt;----- 1 record skipped.</w:t>
      </w:r>
    </w:p>
    <w:p w14:paraId="4831C97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DO I=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1,NA</w:t>
      </w:r>
      <w:proofErr w:type="gramEnd"/>
    </w:p>
    <w:p w14:paraId="3909B74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  READ(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IU,*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) TH(I),FI(I),(AUR(IW,I),IW=1,NW)</w:t>
      </w:r>
    </w:p>
    <w:p w14:paraId="44C85C8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ENDDO</w:t>
      </w:r>
    </w:p>
    <w:p w14:paraId="55939DE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B1DC3D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5FEE106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4-3. Format of Tag/*.tag files</w:t>
      </w:r>
    </w:p>
    <w:p w14:paraId="4AF8135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A0AB4D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An example for Tag/*.tag files is as follows.</w:t>
      </w:r>
    </w:p>
    <w:p w14:paraId="77C96E5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59A89E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No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mm dd Hour   Long    Lat    Hs 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SA(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max)</w:t>
      </w:r>
    </w:p>
    <w:p w14:paraId="14A8058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1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29  5.33  139.32  35.75   8.55 160.0</w:t>
      </w:r>
    </w:p>
    <w:p w14:paraId="0CE8095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2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29  5.67  139.32  35.75  12.38 150.0</w:t>
      </w:r>
    </w:p>
    <w:p w14:paraId="3CBC3D6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3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2003  5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29  6.00  139.32  35.75  16.28 140.0</w:t>
      </w:r>
    </w:p>
    <w:p w14:paraId="1C8B911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:   :   :  :   :      :      :       :     :</w:t>
      </w:r>
    </w:p>
    <w:p w14:paraId="314A444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92A034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There are information on measurements: serial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number(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No), year(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),</w:t>
      </w:r>
    </w:p>
    <w:p w14:paraId="2BCB959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month(mm), day(dd),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time(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Hour), longitude(Long), latitude(Lat), solar</w:t>
      </w:r>
    </w:p>
    <w:p w14:paraId="3C3614C0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height(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Hs) and the maximum scattering angle for measurement(SA(max))</w:t>
      </w:r>
    </w:p>
    <w:p w14:paraId="01C6D64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in order from the left.</w:t>
      </w:r>
    </w:p>
    <w:p w14:paraId="4416408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'tag' files(*.tag) are used as inputs for analyses.</w:t>
      </w:r>
    </w:p>
    <w:p w14:paraId="24B718E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F42F876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The program code for writing of 'tag' data is as follows.</w:t>
      </w:r>
    </w:p>
    <w:p w14:paraId="6742969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009802E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IF (NTG.EQ.1) WRITE(IU,10)</w:t>
      </w:r>
    </w:p>
    <w:p w14:paraId="62B384B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10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FORMAT(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'  No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yyyy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mm dd Hour   Long    Lat    Hs    SA(max)')</w:t>
      </w:r>
    </w:p>
    <w:p w14:paraId="1BF87BC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   WRITE(IU,20)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NTG,IY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,IM,ID,TM,ALNG,ALAT,HGT,SAMX</w:t>
      </w:r>
    </w:p>
    <w:p w14:paraId="26B0CE1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20 FORMAT(I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4,I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5,2I3,F6.2,F8.2,2F7.2,F6.1)</w:t>
      </w:r>
    </w:p>
    <w:p w14:paraId="67E02C6A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E14BE5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1CD6F5A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4-4. Format of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files</w:t>
      </w:r>
    </w:p>
    <w:p w14:paraId="7D9B170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41CE6D8F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An example for 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/*.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 xml:space="preserve"> files is as follows.</w:t>
      </w:r>
    </w:p>
    <w:p w14:paraId="274DEBE1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735EE3E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lastRenderedPageBreak/>
        <w:t xml:space="preserve">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1  03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/05/28,20:20:02,03/05/29,05:20:02,H,Akiruno,TS_POM01.obs</w:t>
      </w:r>
    </w:p>
    <w:p w14:paraId="1A5A654C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2  03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/05/28,20:40:01,03/05/29,05:40:01,H,Akiruno,TS_POM01.obs</w:t>
      </w:r>
    </w:p>
    <w:p w14:paraId="18ECCDA2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3  03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>/05/28,21:00:02,03/05/29,06:00:02,H,Akiruno,TS_POM01.obs</w:t>
      </w:r>
    </w:p>
    <w:p w14:paraId="4F997C18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:      :        :        :        :    :     :        :</w:t>
      </w:r>
    </w:p>
    <w:p w14:paraId="4E3A800E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354F8309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This is a table of measurement headers.  An explanation for the</w:t>
      </w:r>
    </w:p>
    <w:p w14:paraId="4662C3F7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contents of headers </w:t>
      </w:r>
      <w:proofErr w:type="gramStart"/>
      <w:r w:rsidRPr="00135D39">
        <w:rPr>
          <w:rFonts w:ascii="ＭＳ ゴシック" w:eastAsia="ＭＳ ゴシック" w:hAnsi="ＭＳ ゴシック" w:cs="ＭＳ ゴシック" w:hint="eastAsia"/>
        </w:rPr>
        <w:t>is</w:t>
      </w:r>
      <w:proofErr w:type="gramEnd"/>
      <w:r w:rsidRPr="00135D39">
        <w:rPr>
          <w:rFonts w:ascii="ＭＳ ゴシック" w:eastAsia="ＭＳ ゴシック" w:hAnsi="ＭＳ ゴシック" w:cs="ＭＳ ゴシック" w:hint="eastAsia"/>
        </w:rPr>
        <w:t xml:space="preserve"> given in the 4th chapter of ReadMe_para.doc.</w:t>
      </w:r>
    </w:p>
    <w:p w14:paraId="5604B073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 xml:space="preserve">   List files(*.</w:t>
      </w:r>
      <w:proofErr w:type="spellStart"/>
      <w:r w:rsidRPr="00135D39">
        <w:rPr>
          <w:rFonts w:ascii="ＭＳ ゴシック" w:eastAsia="ＭＳ ゴシック" w:hAnsi="ＭＳ ゴシック" w:cs="ＭＳ ゴシック" w:hint="eastAsia"/>
        </w:rPr>
        <w:t>lst</w:t>
      </w:r>
      <w:proofErr w:type="spellEnd"/>
      <w:r w:rsidRPr="00135D39">
        <w:rPr>
          <w:rFonts w:ascii="ＭＳ ゴシック" w:eastAsia="ＭＳ ゴシック" w:hAnsi="ＭＳ ゴシック" w:cs="ＭＳ ゴシック" w:hint="eastAsia"/>
        </w:rPr>
        <w:t>) are not used for analyses.</w:t>
      </w:r>
    </w:p>
    <w:p w14:paraId="0CF1FDD4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3AA35D85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2847974D" w14:textId="77777777" w:rsidR="00A3167C" w:rsidRPr="00135D39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p w14:paraId="5D843299" w14:textId="77777777" w:rsidR="00A3167C" w:rsidRPr="00A3167C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  <w:r w:rsidRPr="00135D39">
        <w:rPr>
          <w:rFonts w:ascii="ＭＳ ゴシック" w:eastAsia="ＭＳ ゴシック" w:hAnsi="ＭＳ ゴシック" w:cs="ＭＳ ゴシック" w:hint="eastAsia"/>
        </w:rPr>
        <w:t>************************ End of ReadMe_dtform.doc **********************</w:t>
      </w:r>
    </w:p>
    <w:p w14:paraId="3395F851" w14:textId="77777777" w:rsidR="00A3167C" w:rsidRPr="00A3167C" w:rsidRDefault="00A3167C" w:rsidP="00A3167C">
      <w:pPr>
        <w:pStyle w:val="a3"/>
        <w:rPr>
          <w:rFonts w:ascii="ＭＳ ゴシック" w:eastAsia="ＭＳ ゴシック" w:hAnsi="ＭＳ ゴシック" w:cs="ＭＳ ゴシック"/>
        </w:rPr>
      </w:pPr>
    </w:p>
    <w:sectPr w:rsidR="00A3167C" w:rsidRPr="00A3167C" w:rsidSect="00336B82">
      <w:pgSz w:w="11906" w:h="16838"/>
      <w:pgMar w:top="1985" w:right="1979" w:bottom="1701" w:left="1978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376"/>
    <w:rsid w:val="000B22FF"/>
    <w:rsid w:val="00117EC0"/>
    <w:rsid w:val="00135D39"/>
    <w:rsid w:val="00336B82"/>
    <w:rsid w:val="005572A7"/>
    <w:rsid w:val="005B4155"/>
    <w:rsid w:val="007A73C3"/>
    <w:rsid w:val="008E75D3"/>
    <w:rsid w:val="00A3167C"/>
    <w:rsid w:val="00B04376"/>
    <w:rsid w:val="00BB7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28255D"/>
  <w15:chartTrackingRefBased/>
  <w15:docId w15:val="{B42B374D-17FC-2745-8CB1-A348ADCAC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C9502A"/>
    <w:rPr>
      <w:rFonts w:asciiTheme="minorEastAsia" w:hAnsi="Courier New" w:cs="Courier New"/>
    </w:rPr>
  </w:style>
  <w:style w:type="character" w:customStyle="1" w:styleId="a4">
    <w:name w:val="書式なし (文字)"/>
    <w:basedOn w:val="a0"/>
    <w:link w:val="a3"/>
    <w:uiPriority w:val="99"/>
    <w:rsid w:val="00C9502A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_hashi/m_hashi/hashiomto_mac10_10/m_hashi/my_Code/SKYNET/skyrad.pack_V50/dtform/ReadMe_dtform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ReadMe_dtform.dotx</Template>
  <TotalTime>3</TotalTime>
  <Pages>9</Pages>
  <Words>1678</Words>
  <Characters>9570</Characters>
  <Application>Microsoft Office Word</Application>
  <DocSecurity>0</DocSecurity>
  <Lines>79</Lines>
  <Paragraphs>22</Paragraphs>
  <ScaleCrop>false</ScaleCrop>
  <Company/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橋本　真喜子</cp:lastModifiedBy>
  <cp:revision>2</cp:revision>
  <dcterms:created xsi:type="dcterms:W3CDTF">2024-01-17T06:37:00Z</dcterms:created>
  <dcterms:modified xsi:type="dcterms:W3CDTF">2024-01-17T06:48:00Z</dcterms:modified>
</cp:coreProperties>
</file>